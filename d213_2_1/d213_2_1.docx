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1EDD895F" w:rsidR="004D6B86" w:rsidRDefault="005B7536">
      <w:pPr>
        <w:pStyle w:val="Title"/>
      </w:pPr>
      <w:r>
        <w:t>Neural Networks</w:t>
      </w:r>
      <w:r w:rsidR="00472150">
        <w:t xml:space="preserve"> Analysis</w:t>
      </w:r>
      <w:r w:rsidR="00A34DDD">
        <w:t xml:space="preserve"> of </w:t>
      </w:r>
      <w:r>
        <w:t>UCI</w:t>
      </w:r>
      <w:r w:rsidR="00A34DDD">
        <w:t xml:space="preserve">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551B250F" w:rsidR="00E6518B" w:rsidRDefault="00271404">
      <w:pPr>
        <w:pStyle w:val="Title2"/>
      </w:pPr>
      <w:r>
        <w:t>D21</w:t>
      </w:r>
      <w:r w:rsidR="000278D7">
        <w:t>3</w:t>
      </w:r>
      <w:r>
        <w:t xml:space="preserve">: </w:t>
      </w:r>
      <w:r w:rsidR="000278D7">
        <w:t xml:space="preserve">Advanced </w:t>
      </w:r>
      <w:r w:rsidR="00FB64DB">
        <w:t xml:space="preserve">Data </w:t>
      </w:r>
      <w:r w:rsidR="000278D7">
        <w:t>Analytics</w:t>
      </w:r>
    </w:p>
    <w:p w14:paraId="0DDBE990" w14:textId="228B3ABA" w:rsidR="00271404" w:rsidRDefault="00E6518B">
      <w:pPr>
        <w:pStyle w:val="Title2"/>
      </w:pPr>
      <w:r>
        <w:t xml:space="preserve">Task </w:t>
      </w:r>
      <w:r w:rsidR="005B7536">
        <w:t>2</w:t>
      </w:r>
      <w:r>
        <w:t xml:space="preserve">: </w:t>
      </w:r>
      <w:r w:rsidR="005B7536">
        <w:t>NN/NLP</w:t>
      </w:r>
      <w:r w:rsidR="00472150">
        <w:t xml:space="preserve"> Analysis</w:t>
      </w:r>
    </w:p>
    <w:p w14:paraId="489BE239" w14:textId="14DF97D7" w:rsidR="00271404" w:rsidRDefault="00271404">
      <w:pPr>
        <w:pStyle w:val="Title2"/>
      </w:pPr>
      <w:r>
        <w:t xml:space="preserve">Dr. </w:t>
      </w:r>
      <w:r w:rsidR="000278D7">
        <w:t>Sewell</w:t>
      </w:r>
    </w:p>
    <w:p w14:paraId="3126D9EA" w14:textId="655703AD" w:rsidR="00FB64DB" w:rsidRDefault="009F4FAD" w:rsidP="009F4FAD">
      <w:pPr>
        <w:pStyle w:val="Title2"/>
      </w:pPr>
      <w:r>
        <w:fldChar w:fldCharType="begin"/>
      </w:r>
      <w:r>
        <w:instrText xml:space="preserve"> DATE \@ "MMMM d, yyyy" </w:instrText>
      </w:r>
      <w:r>
        <w:fldChar w:fldCharType="separate"/>
      </w:r>
      <w:r w:rsidR="005B7536">
        <w:rPr>
          <w:noProof/>
        </w:rPr>
        <w:t>May 28, 2022</w:t>
      </w:r>
      <w:r>
        <w:fldChar w:fldCharType="end"/>
      </w:r>
    </w:p>
    <w:p w14:paraId="02FADDA1" w14:textId="6D150BF4" w:rsidR="00630AA2" w:rsidRDefault="00630AA2" w:rsidP="009F4FAD">
      <w:pPr>
        <w:pStyle w:val="Title2"/>
      </w:pPr>
    </w:p>
    <w:p w14:paraId="5B787EC3" w14:textId="1C0ADF52" w:rsidR="00630AA2" w:rsidRPr="00FB64DB" w:rsidRDefault="00630AA2" w:rsidP="009F4FAD">
      <w:pPr>
        <w:pStyle w:val="Title2"/>
      </w:pPr>
      <w:r>
        <w:t xml:space="preserve">Revision </w:t>
      </w:r>
      <w:r w:rsidR="00472150">
        <w:t>1</w:t>
      </w:r>
    </w:p>
    <w:p w14:paraId="6B8F4695" w14:textId="41174A11" w:rsidR="004D6B86" w:rsidRDefault="00345333">
      <w:pPr>
        <w:pStyle w:val="SectionTitle"/>
      </w:pPr>
      <w:r>
        <w:lastRenderedPageBreak/>
        <w:t>Abstract</w:t>
      </w:r>
    </w:p>
    <w:p w14:paraId="7293AA34" w14:textId="414CA823" w:rsidR="004D6B86" w:rsidRPr="004D4F8C" w:rsidRDefault="006B0F00">
      <w:pPr>
        <w:pStyle w:val="NoSpacing"/>
      </w:pPr>
      <w:r w:rsidRPr="006B0F00">
        <w:t xml:space="preserve">Transaction data </w:t>
      </w:r>
      <w:r w:rsidR="0051699C" w:rsidRPr="006B0F00">
        <w:t xml:space="preserve">will be analyzed </w:t>
      </w:r>
      <w:r w:rsidRPr="006B0F00">
        <w:t xml:space="preserve">using </w:t>
      </w:r>
      <w:proofErr w:type="spellStart"/>
      <w:r w:rsidRPr="006B0F00">
        <w:t>Apriori</w:t>
      </w:r>
      <w:proofErr w:type="spellEnd"/>
      <w:r w:rsidRPr="006B0F00">
        <w:t xml:space="preserve"> algorithm also known as “Market Basket Analysis” or “Association Rules”</w:t>
      </w:r>
      <w:r w:rsidR="00D769A7" w:rsidRPr="006B0F00">
        <w:t>.</w:t>
      </w:r>
      <w:r w:rsidRPr="006B0F00">
        <w:t xml:space="preserve"> Approximately 7,500 customer transactions will be</w:t>
      </w:r>
      <w:r>
        <w:t xml:space="preserve"> considered. There are approx. 119 unique items used in those transactions. The top association rules will be generated and reviewed. Minimum support of 3/1000. Minimum confidence of 3/10. Rules with lift values above 1 are considered to have strong correlation between the antecedents and consequents.</w:t>
      </w:r>
      <w:r w:rsidR="00AB623D">
        <w:t xml:space="preserve"> Specifically, blue-light reading glasses have a six (6) times likelihood of purchase when computer accessories</w:t>
      </w:r>
      <w:r w:rsidR="00DB691A">
        <w:t xml:space="preserve"> of “</w:t>
      </w:r>
      <w:r w:rsidR="00DB691A" w:rsidRPr="00DB691A">
        <w:t>Dust-Off Compressed Gas 2 pack</w:t>
      </w:r>
      <w:r w:rsidR="00DB691A">
        <w:t>” and “</w:t>
      </w:r>
      <w:r w:rsidR="00DB691A" w:rsidRPr="00DB691A">
        <w:t>Anker 2-in-1 USB Card Reader</w:t>
      </w:r>
      <w:r w:rsidR="00DB691A">
        <w:t>” are purchased.</w:t>
      </w:r>
    </w:p>
    <w:p w14:paraId="25F57245" w14:textId="73ECFDC1" w:rsidR="004D6B86" w:rsidRDefault="00345333">
      <w:r>
        <w:rPr>
          <w:rStyle w:val="Emphasis"/>
        </w:rPr>
        <w:t>Keywords</w:t>
      </w:r>
      <w:r w:rsidR="004D4F8C">
        <w:t xml:space="preserve">: </w:t>
      </w:r>
      <w:r w:rsidR="0000669C">
        <w:t xml:space="preserve">Data Mining. </w:t>
      </w:r>
      <w:r w:rsidR="00472150">
        <w:t xml:space="preserve">Market Basket Analysis. Association Rules and Lift Analysis. </w:t>
      </w:r>
    </w:p>
    <w:p w14:paraId="55AB6775" w14:textId="2BACE1A6" w:rsidR="00C73BF4" w:rsidRDefault="00C73BF4"/>
    <w:p w14:paraId="0503E1A0" w14:textId="77777777" w:rsidR="003720E0" w:rsidRDefault="003720E0" w:rsidP="003720E0">
      <w:pPr>
        <w:pStyle w:val="Title2"/>
      </w:pPr>
      <w:r>
        <w:t>Scenario 1</w:t>
      </w:r>
    </w:p>
    <w:p w14:paraId="7D550190" w14:textId="77777777" w:rsidR="00472150" w:rsidRDefault="00472150" w:rsidP="00472150">
      <w:r>
        <w:t>One of the most critical factors in customer relationship management that directly affects a company’s long-term profitability is understanding its customers. When a company can better understand its customer characteristics, it is better able to target products and marketing campaigns for customers, resulting in better profits for the company in the long term.</w:t>
      </w:r>
    </w:p>
    <w:p w14:paraId="00F37505" w14:textId="2F0119AD" w:rsidR="003720E0" w:rsidRDefault="00472150" w:rsidP="00472150">
      <w:r>
        <w:t>You are an analyst for a telecommunications company that wants to better understand the characteristics of its customers. You have been asked to perform a market basket analysis to analyze customer data to identify key associations of your customer purchases, ultimately allowing better business and strategic decision-making.</w:t>
      </w:r>
    </w:p>
    <w:p w14:paraId="0E4AE546" w14:textId="6A4A588A" w:rsidR="00C73BF4" w:rsidRDefault="00C73BF4"/>
    <w:p w14:paraId="28618562" w14:textId="6B66099F" w:rsidR="008C01A5" w:rsidRDefault="008C01A5" w:rsidP="008C01A5">
      <w:pPr>
        <w:pStyle w:val="SectionTitle"/>
      </w:pPr>
      <w:r>
        <w:t>List of Tables</w:t>
      </w:r>
    </w:p>
    <w:p w14:paraId="104B75B3" w14:textId="52A40C27" w:rsidR="00AA5770" w:rsidRDefault="008C01A5">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4557025" w:history="1">
        <w:r w:rsidR="00AA5770" w:rsidRPr="007142EE">
          <w:rPr>
            <w:rStyle w:val="Hyperlink"/>
            <w:noProof/>
          </w:rPr>
          <w:t xml:space="preserve">Table 1 </w:t>
        </w:r>
        <w:r w:rsidR="00AA5770" w:rsidRPr="007142EE">
          <w:rPr>
            <w:rStyle w:val="Hyperlink"/>
            <w:i/>
            <w:noProof/>
          </w:rPr>
          <w:t>Show one example from the transactions dataset</w:t>
        </w:r>
        <w:r w:rsidR="00AA5770">
          <w:rPr>
            <w:noProof/>
            <w:webHidden/>
          </w:rPr>
          <w:tab/>
        </w:r>
        <w:r w:rsidR="00AA5770">
          <w:rPr>
            <w:noProof/>
            <w:webHidden/>
          </w:rPr>
          <w:fldChar w:fldCharType="begin"/>
        </w:r>
        <w:r w:rsidR="00AA5770">
          <w:rPr>
            <w:noProof/>
            <w:webHidden/>
          </w:rPr>
          <w:instrText xml:space="preserve"> PAGEREF _Toc104557025 \h </w:instrText>
        </w:r>
        <w:r w:rsidR="00AA5770">
          <w:rPr>
            <w:noProof/>
            <w:webHidden/>
          </w:rPr>
        </w:r>
        <w:r w:rsidR="00AA5770">
          <w:rPr>
            <w:noProof/>
            <w:webHidden/>
          </w:rPr>
          <w:fldChar w:fldCharType="separate"/>
        </w:r>
        <w:r w:rsidR="00AA5770">
          <w:rPr>
            <w:noProof/>
            <w:webHidden/>
          </w:rPr>
          <w:t>8</w:t>
        </w:r>
        <w:r w:rsidR="00AA5770">
          <w:rPr>
            <w:noProof/>
            <w:webHidden/>
          </w:rPr>
          <w:fldChar w:fldCharType="end"/>
        </w:r>
      </w:hyperlink>
    </w:p>
    <w:p w14:paraId="39EF003C" w14:textId="21B88CC8" w:rsidR="00AA5770" w:rsidRDefault="008D1E18">
      <w:pPr>
        <w:pStyle w:val="TableofFigures"/>
        <w:tabs>
          <w:tab w:val="right" w:leader="dot" w:pos="9350"/>
        </w:tabs>
        <w:rPr>
          <w:noProof/>
          <w:color w:val="auto"/>
          <w:sz w:val="22"/>
          <w:szCs w:val="22"/>
          <w:lang w:eastAsia="en-US"/>
        </w:rPr>
      </w:pPr>
      <w:hyperlink w:anchor="_Toc104557026" w:history="1">
        <w:r w:rsidR="00AA5770" w:rsidRPr="007142EE">
          <w:rPr>
            <w:rStyle w:val="Hyperlink"/>
            <w:noProof/>
          </w:rPr>
          <w:t xml:space="preserve">Table 2 </w:t>
        </w:r>
        <w:r w:rsidR="00AA5770" w:rsidRPr="007142EE">
          <w:rPr>
            <w:rStyle w:val="Hyperlink"/>
            <w:i/>
            <w:noProof/>
          </w:rPr>
          <w:t>Dataset after removing empty rows</w:t>
        </w:r>
        <w:r w:rsidR="00AA5770">
          <w:rPr>
            <w:noProof/>
            <w:webHidden/>
          </w:rPr>
          <w:tab/>
        </w:r>
        <w:r w:rsidR="00AA5770">
          <w:rPr>
            <w:noProof/>
            <w:webHidden/>
          </w:rPr>
          <w:fldChar w:fldCharType="begin"/>
        </w:r>
        <w:r w:rsidR="00AA5770">
          <w:rPr>
            <w:noProof/>
            <w:webHidden/>
          </w:rPr>
          <w:instrText xml:space="preserve"> PAGEREF _Toc104557026 \h </w:instrText>
        </w:r>
        <w:r w:rsidR="00AA5770">
          <w:rPr>
            <w:noProof/>
            <w:webHidden/>
          </w:rPr>
        </w:r>
        <w:r w:rsidR="00AA5770">
          <w:rPr>
            <w:noProof/>
            <w:webHidden/>
          </w:rPr>
          <w:fldChar w:fldCharType="separate"/>
        </w:r>
        <w:r w:rsidR="00AA5770">
          <w:rPr>
            <w:noProof/>
            <w:webHidden/>
          </w:rPr>
          <w:t>12</w:t>
        </w:r>
        <w:r w:rsidR="00AA5770">
          <w:rPr>
            <w:noProof/>
            <w:webHidden/>
          </w:rPr>
          <w:fldChar w:fldCharType="end"/>
        </w:r>
      </w:hyperlink>
    </w:p>
    <w:p w14:paraId="20E8DE15" w14:textId="14681517" w:rsidR="00AA5770" w:rsidRDefault="008D1E18">
      <w:pPr>
        <w:pStyle w:val="TableofFigures"/>
        <w:tabs>
          <w:tab w:val="right" w:leader="dot" w:pos="9350"/>
        </w:tabs>
        <w:rPr>
          <w:noProof/>
          <w:color w:val="auto"/>
          <w:sz w:val="22"/>
          <w:szCs w:val="22"/>
          <w:lang w:eastAsia="en-US"/>
        </w:rPr>
      </w:pPr>
      <w:hyperlink w:anchor="_Toc104557027" w:history="1">
        <w:r w:rsidR="00AA5770" w:rsidRPr="007142EE">
          <w:rPr>
            <w:rStyle w:val="Hyperlink"/>
            <w:noProof/>
          </w:rPr>
          <w:t xml:space="preserve">Table 3 </w:t>
        </w:r>
        <w:r w:rsidR="00AA5770" w:rsidRPr="007142EE">
          <w:rPr>
            <w:rStyle w:val="Hyperlink"/>
            <w:i/>
            <w:noProof/>
          </w:rPr>
          <w:t>120 items including the blank ‘nan’ item</w:t>
        </w:r>
        <w:r w:rsidR="00AA5770">
          <w:rPr>
            <w:noProof/>
            <w:webHidden/>
          </w:rPr>
          <w:tab/>
        </w:r>
        <w:r w:rsidR="00AA5770">
          <w:rPr>
            <w:noProof/>
            <w:webHidden/>
          </w:rPr>
          <w:fldChar w:fldCharType="begin"/>
        </w:r>
        <w:r w:rsidR="00AA5770">
          <w:rPr>
            <w:noProof/>
            <w:webHidden/>
          </w:rPr>
          <w:instrText xml:space="preserve"> PAGEREF _Toc104557027 \h </w:instrText>
        </w:r>
        <w:r w:rsidR="00AA5770">
          <w:rPr>
            <w:noProof/>
            <w:webHidden/>
          </w:rPr>
        </w:r>
        <w:r w:rsidR="00AA5770">
          <w:rPr>
            <w:noProof/>
            <w:webHidden/>
          </w:rPr>
          <w:fldChar w:fldCharType="separate"/>
        </w:r>
        <w:r w:rsidR="00AA5770">
          <w:rPr>
            <w:noProof/>
            <w:webHidden/>
          </w:rPr>
          <w:t>13</w:t>
        </w:r>
        <w:r w:rsidR="00AA5770">
          <w:rPr>
            <w:noProof/>
            <w:webHidden/>
          </w:rPr>
          <w:fldChar w:fldCharType="end"/>
        </w:r>
      </w:hyperlink>
    </w:p>
    <w:p w14:paraId="209C8EC4" w14:textId="572A7EEB" w:rsidR="00AA5770" w:rsidRDefault="008D1E18">
      <w:pPr>
        <w:pStyle w:val="TableofFigures"/>
        <w:tabs>
          <w:tab w:val="right" w:leader="dot" w:pos="9350"/>
        </w:tabs>
        <w:rPr>
          <w:noProof/>
          <w:color w:val="auto"/>
          <w:sz w:val="22"/>
          <w:szCs w:val="22"/>
          <w:lang w:eastAsia="en-US"/>
        </w:rPr>
      </w:pPr>
      <w:hyperlink w:anchor="_Toc104557028" w:history="1">
        <w:r w:rsidR="00AA5770" w:rsidRPr="007142EE">
          <w:rPr>
            <w:rStyle w:val="Hyperlink"/>
            <w:noProof/>
          </w:rPr>
          <w:t xml:space="preserve">Table 4 </w:t>
        </w:r>
        <w:r w:rsidR="00AA5770" w:rsidRPr="007142EE">
          <w:rPr>
            <w:rStyle w:val="Hyperlink"/>
            <w:i/>
            <w:noProof/>
          </w:rPr>
          <w:t>Final dataframe with correct number of rows and columsn</w:t>
        </w:r>
        <w:r w:rsidR="00AA5770">
          <w:rPr>
            <w:noProof/>
            <w:webHidden/>
          </w:rPr>
          <w:tab/>
        </w:r>
        <w:r w:rsidR="00AA5770">
          <w:rPr>
            <w:noProof/>
            <w:webHidden/>
          </w:rPr>
          <w:fldChar w:fldCharType="begin"/>
        </w:r>
        <w:r w:rsidR="00AA5770">
          <w:rPr>
            <w:noProof/>
            <w:webHidden/>
          </w:rPr>
          <w:instrText xml:space="preserve"> PAGEREF _Toc104557028 \h </w:instrText>
        </w:r>
        <w:r w:rsidR="00AA5770">
          <w:rPr>
            <w:noProof/>
            <w:webHidden/>
          </w:rPr>
        </w:r>
        <w:r w:rsidR="00AA5770">
          <w:rPr>
            <w:noProof/>
            <w:webHidden/>
          </w:rPr>
          <w:fldChar w:fldCharType="separate"/>
        </w:r>
        <w:r w:rsidR="00AA5770">
          <w:rPr>
            <w:noProof/>
            <w:webHidden/>
          </w:rPr>
          <w:t>14</w:t>
        </w:r>
        <w:r w:rsidR="00AA5770">
          <w:rPr>
            <w:noProof/>
            <w:webHidden/>
          </w:rPr>
          <w:fldChar w:fldCharType="end"/>
        </w:r>
      </w:hyperlink>
    </w:p>
    <w:p w14:paraId="311DC574" w14:textId="71CA6A46" w:rsidR="00AA5770" w:rsidRDefault="008D1E18">
      <w:pPr>
        <w:pStyle w:val="TableofFigures"/>
        <w:tabs>
          <w:tab w:val="right" w:leader="dot" w:pos="9350"/>
        </w:tabs>
        <w:rPr>
          <w:noProof/>
          <w:color w:val="auto"/>
          <w:sz w:val="22"/>
          <w:szCs w:val="22"/>
          <w:lang w:eastAsia="en-US"/>
        </w:rPr>
      </w:pPr>
      <w:hyperlink w:anchor="_Toc104557029" w:history="1">
        <w:r w:rsidR="00AA5770" w:rsidRPr="007142EE">
          <w:rPr>
            <w:rStyle w:val="Hyperlink"/>
            <w:noProof/>
          </w:rPr>
          <w:t xml:space="preserve">Table 5 </w:t>
        </w:r>
        <w:r w:rsidR="00AA5770" w:rsidRPr="007142EE">
          <w:rPr>
            <w:rStyle w:val="Hyperlink"/>
            <w:i/>
            <w:noProof/>
          </w:rPr>
          <w:t>Final dataframe ready for market basket analysis</w:t>
        </w:r>
        <w:r w:rsidR="00AA5770">
          <w:rPr>
            <w:noProof/>
            <w:webHidden/>
          </w:rPr>
          <w:tab/>
        </w:r>
        <w:r w:rsidR="00AA5770">
          <w:rPr>
            <w:noProof/>
            <w:webHidden/>
          </w:rPr>
          <w:fldChar w:fldCharType="begin"/>
        </w:r>
        <w:r w:rsidR="00AA5770">
          <w:rPr>
            <w:noProof/>
            <w:webHidden/>
          </w:rPr>
          <w:instrText xml:space="preserve"> PAGEREF _Toc104557029 \h </w:instrText>
        </w:r>
        <w:r w:rsidR="00AA5770">
          <w:rPr>
            <w:noProof/>
            <w:webHidden/>
          </w:rPr>
        </w:r>
        <w:r w:rsidR="00AA5770">
          <w:rPr>
            <w:noProof/>
            <w:webHidden/>
          </w:rPr>
          <w:fldChar w:fldCharType="separate"/>
        </w:r>
        <w:r w:rsidR="00AA5770">
          <w:rPr>
            <w:noProof/>
            <w:webHidden/>
          </w:rPr>
          <w:t>15</w:t>
        </w:r>
        <w:r w:rsidR="00AA5770">
          <w:rPr>
            <w:noProof/>
            <w:webHidden/>
          </w:rPr>
          <w:fldChar w:fldCharType="end"/>
        </w:r>
      </w:hyperlink>
    </w:p>
    <w:p w14:paraId="5E2CBB38" w14:textId="76DB7B22" w:rsidR="00AA5770" w:rsidRDefault="008D1E18">
      <w:pPr>
        <w:pStyle w:val="TableofFigures"/>
        <w:tabs>
          <w:tab w:val="right" w:leader="dot" w:pos="9350"/>
        </w:tabs>
        <w:rPr>
          <w:noProof/>
          <w:color w:val="auto"/>
          <w:sz w:val="22"/>
          <w:szCs w:val="22"/>
          <w:lang w:eastAsia="en-US"/>
        </w:rPr>
      </w:pPr>
      <w:hyperlink w:anchor="_Toc104557030" w:history="1">
        <w:r w:rsidR="00AA5770" w:rsidRPr="007142EE">
          <w:rPr>
            <w:rStyle w:val="Hyperlink"/>
            <w:noProof/>
          </w:rPr>
          <w:t xml:space="preserve">Table 6 </w:t>
        </w:r>
        <w:r w:rsidR="00AA5770" w:rsidRPr="007142EE">
          <w:rPr>
            <w:rStyle w:val="Hyperlink"/>
            <w:i/>
            <w:noProof/>
          </w:rPr>
          <w:t>Example code to generate association rules using Apriori algorithm</w:t>
        </w:r>
        <w:r w:rsidR="00AA5770">
          <w:rPr>
            <w:noProof/>
            <w:webHidden/>
          </w:rPr>
          <w:tab/>
        </w:r>
        <w:r w:rsidR="00AA5770">
          <w:rPr>
            <w:noProof/>
            <w:webHidden/>
          </w:rPr>
          <w:fldChar w:fldCharType="begin"/>
        </w:r>
        <w:r w:rsidR="00AA5770">
          <w:rPr>
            <w:noProof/>
            <w:webHidden/>
          </w:rPr>
          <w:instrText xml:space="preserve"> PAGEREF _Toc104557030 \h </w:instrText>
        </w:r>
        <w:r w:rsidR="00AA5770">
          <w:rPr>
            <w:noProof/>
            <w:webHidden/>
          </w:rPr>
        </w:r>
        <w:r w:rsidR="00AA5770">
          <w:rPr>
            <w:noProof/>
            <w:webHidden/>
          </w:rPr>
          <w:fldChar w:fldCharType="separate"/>
        </w:r>
        <w:r w:rsidR="00AA5770">
          <w:rPr>
            <w:noProof/>
            <w:webHidden/>
          </w:rPr>
          <w:t>17</w:t>
        </w:r>
        <w:r w:rsidR="00AA5770">
          <w:rPr>
            <w:noProof/>
            <w:webHidden/>
          </w:rPr>
          <w:fldChar w:fldCharType="end"/>
        </w:r>
      </w:hyperlink>
    </w:p>
    <w:p w14:paraId="75174981" w14:textId="5BE7A798" w:rsidR="00AA5770" w:rsidRDefault="008D1E18">
      <w:pPr>
        <w:pStyle w:val="TableofFigures"/>
        <w:tabs>
          <w:tab w:val="right" w:leader="dot" w:pos="9350"/>
        </w:tabs>
        <w:rPr>
          <w:noProof/>
          <w:color w:val="auto"/>
          <w:sz w:val="22"/>
          <w:szCs w:val="22"/>
          <w:lang w:eastAsia="en-US"/>
        </w:rPr>
      </w:pPr>
      <w:hyperlink w:anchor="_Toc104557031" w:history="1">
        <w:r w:rsidR="00AA5770" w:rsidRPr="007142EE">
          <w:rPr>
            <w:rStyle w:val="Hyperlink"/>
            <w:noProof/>
          </w:rPr>
          <w:t xml:space="preserve">Table 7 </w:t>
        </w:r>
        <w:r w:rsidR="00AA5770" w:rsidRPr="007142EE">
          <w:rPr>
            <w:rStyle w:val="Hyperlink"/>
            <w:i/>
            <w:noProof/>
          </w:rPr>
          <w:t>Top three (3) rules sorted by lift</w:t>
        </w:r>
        <w:r w:rsidR="00AA5770">
          <w:rPr>
            <w:noProof/>
            <w:webHidden/>
          </w:rPr>
          <w:tab/>
        </w:r>
        <w:r w:rsidR="00AA5770">
          <w:rPr>
            <w:noProof/>
            <w:webHidden/>
          </w:rPr>
          <w:fldChar w:fldCharType="begin"/>
        </w:r>
        <w:r w:rsidR="00AA5770">
          <w:rPr>
            <w:noProof/>
            <w:webHidden/>
          </w:rPr>
          <w:instrText xml:space="preserve"> PAGEREF _Toc104557031 \h </w:instrText>
        </w:r>
        <w:r w:rsidR="00AA5770">
          <w:rPr>
            <w:noProof/>
            <w:webHidden/>
          </w:rPr>
        </w:r>
        <w:r w:rsidR="00AA5770">
          <w:rPr>
            <w:noProof/>
            <w:webHidden/>
          </w:rPr>
          <w:fldChar w:fldCharType="separate"/>
        </w:r>
        <w:r w:rsidR="00AA5770">
          <w:rPr>
            <w:noProof/>
            <w:webHidden/>
          </w:rPr>
          <w:t>18</w:t>
        </w:r>
        <w:r w:rsidR="00AA5770">
          <w:rPr>
            <w:noProof/>
            <w:webHidden/>
          </w:rPr>
          <w:fldChar w:fldCharType="end"/>
        </w:r>
      </w:hyperlink>
    </w:p>
    <w:p w14:paraId="448BFE4A" w14:textId="196BC4DD" w:rsidR="008C01A5" w:rsidRDefault="008C01A5" w:rsidP="008C01A5">
      <w:r>
        <w:fldChar w:fldCharType="end"/>
      </w:r>
    </w:p>
    <w:p w14:paraId="0193A541" w14:textId="77777777" w:rsidR="00E677D0" w:rsidRDefault="00E677D0" w:rsidP="008C01A5"/>
    <w:p w14:paraId="2FA3209A" w14:textId="2F2A5F62" w:rsidR="008C01A5" w:rsidRDefault="008C01A5" w:rsidP="003720E0">
      <w:pPr>
        <w:pStyle w:val="Title2"/>
      </w:pPr>
      <w:r>
        <w:t>List of Figures</w:t>
      </w:r>
    </w:p>
    <w:p w14:paraId="0727A365" w14:textId="0CD4244E" w:rsidR="00AA5770" w:rsidRDefault="003719BA">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4557032" w:history="1">
        <w:r w:rsidR="00AA5770" w:rsidRPr="00364D83">
          <w:rPr>
            <w:rStyle w:val="Hyperlink"/>
            <w:noProof/>
          </w:rPr>
          <w:t xml:space="preserve">Figure 1 </w:t>
        </w:r>
        <w:r w:rsidR="00AA5770" w:rsidRPr="00364D83">
          <w:rPr>
            <w:rStyle w:val="Hyperlink"/>
            <w:i/>
            <w:noProof/>
          </w:rPr>
          <w:t>Market Basket Analysis metrics, small visual example</w:t>
        </w:r>
        <w:r w:rsidR="00AA5770">
          <w:rPr>
            <w:noProof/>
            <w:webHidden/>
          </w:rPr>
          <w:tab/>
        </w:r>
        <w:r w:rsidR="00AA5770">
          <w:rPr>
            <w:noProof/>
            <w:webHidden/>
          </w:rPr>
          <w:fldChar w:fldCharType="begin"/>
        </w:r>
        <w:r w:rsidR="00AA5770">
          <w:rPr>
            <w:noProof/>
            <w:webHidden/>
          </w:rPr>
          <w:instrText xml:space="preserve"> PAGEREF _Toc104557032 \h </w:instrText>
        </w:r>
        <w:r w:rsidR="00AA5770">
          <w:rPr>
            <w:noProof/>
            <w:webHidden/>
          </w:rPr>
        </w:r>
        <w:r w:rsidR="00AA5770">
          <w:rPr>
            <w:noProof/>
            <w:webHidden/>
          </w:rPr>
          <w:fldChar w:fldCharType="separate"/>
        </w:r>
        <w:r w:rsidR="00AA5770">
          <w:rPr>
            <w:noProof/>
            <w:webHidden/>
          </w:rPr>
          <w:t>5</w:t>
        </w:r>
        <w:r w:rsidR="00AA5770">
          <w:rPr>
            <w:noProof/>
            <w:webHidden/>
          </w:rPr>
          <w:fldChar w:fldCharType="end"/>
        </w:r>
      </w:hyperlink>
    </w:p>
    <w:p w14:paraId="0799F1EB" w14:textId="16B41E7A" w:rsidR="008C01A5" w:rsidRDefault="003719BA" w:rsidP="008C01A5">
      <w:pPr>
        <w:rPr>
          <w:b/>
          <w:bCs/>
          <w:noProof/>
        </w:rPr>
      </w:pPr>
      <w:r>
        <w:rPr>
          <w:b/>
          <w:bCs/>
          <w:noProof/>
        </w:rPr>
        <w:fldChar w:fldCharType="end"/>
      </w:r>
    </w:p>
    <w:p w14:paraId="54E86AD9" w14:textId="77777777" w:rsidR="00A40E90" w:rsidRPr="008C01A5" w:rsidRDefault="00A40E90" w:rsidP="008C01A5"/>
    <w:p w14:paraId="04D234A0" w14:textId="410E619C" w:rsidR="00253694" w:rsidRDefault="002C1B55" w:rsidP="00D90913">
      <w:pPr>
        <w:pStyle w:val="Heading1"/>
      </w:pPr>
      <w:r>
        <w:t>Part I: Research Question</w:t>
      </w:r>
    </w:p>
    <w:p w14:paraId="360438A5" w14:textId="63FFB77C" w:rsidR="00472150" w:rsidRDefault="00472150" w:rsidP="00472150">
      <w:r>
        <w:t xml:space="preserve">A.  Describe the purpose of this data </w:t>
      </w:r>
      <w:r w:rsidR="000278D7">
        <w:t>analysis</w:t>
      </w:r>
      <w:r>
        <w:t xml:space="preserve"> by doing the following:</w:t>
      </w:r>
    </w:p>
    <w:p w14:paraId="5AFDCFD5" w14:textId="642EF9FE" w:rsidR="00472150" w:rsidRDefault="00472150" w:rsidP="00472150"/>
    <w:p w14:paraId="7E3D5B39" w14:textId="2B9A98F7" w:rsidR="000278D7" w:rsidRDefault="000278D7" w:rsidP="000278D7">
      <w:pPr>
        <w:pStyle w:val="Heading2"/>
      </w:pPr>
      <w:r>
        <w:t>A1.  Summarize one research question that you will answer using neural network models and NLP techniques. Be sure the research question is relevant to a real-world organizational situation and sentiment analysis captured in your chosen dataset.</w:t>
      </w:r>
    </w:p>
    <w:p w14:paraId="12E183F5" w14:textId="77777777" w:rsidR="000278D7" w:rsidRDefault="000278D7" w:rsidP="000278D7"/>
    <w:p w14:paraId="7090175B" w14:textId="64EAF918" w:rsidR="000278D7" w:rsidRDefault="000278D7" w:rsidP="000278D7">
      <w:pPr>
        <w:pStyle w:val="Heading2"/>
      </w:pPr>
      <w:r>
        <w:t>A2.  Define the objectives or goals of the data analysis. Be sure the objectives or goals are reasonable within the scope of the research question and are represented in the available data.</w:t>
      </w:r>
    </w:p>
    <w:p w14:paraId="62DCF797" w14:textId="77777777" w:rsidR="000278D7" w:rsidRDefault="000278D7" w:rsidP="000278D7"/>
    <w:p w14:paraId="79397F54" w14:textId="256304DB" w:rsidR="000278D7" w:rsidRDefault="000278D7" w:rsidP="000278D7">
      <w:pPr>
        <w:pStyle w:val="Heading2"/>
      </w:pPr>
      <w:r>
        <w:t>A3.  Identify a type of neural network capable of performing a text classification task that can be trained to produce useful predictions on text sequences on the selected data set.</w:t>
      </w:r>
    </w:p>
    <w:p w14:paraId="57607CA5" w14:textId="77777777" w:rsidR="000278D7" w:rsidRDefault="000278D7" w:rsidP="000278D7"/>
    <w:p w14:paraId="269512F5" w14:textId="77777777" w:rsidR="00C1108A" w:rsidRDefault="00C1108A" w:rsidP="00472150"/>
    <w:p w14:paraId="4B482B48" w14:textId="737C03AF" w:rsidR="00C1108A" w:rsidRPr="00C1108A" w:rsidRDefault="00C1108A" w:rsidP="00C1108A">
      <w:pPr>
        <w:pStyle w:val="Caption"/>
        <w:keepNext/>
        <w:rPr>
          <w:rStyle w:val="Caption2"/>
        </w:rPr>
      </w:pPr>
      <w:bookmarkStart w:id="0" w:name="_Toc104557032"/>
      <w:r>
        <w:t xml:space="preserve">Figure </w:t>
      </w:r>
      <w:r w:rsidR="008D1E18">
        <w:fldChar w:fldCharType="begin"/>
      </w:r>
      <w:r w:rsidR="008D1E18">
        <w:instrText xml:space="preserve"> SEQ Figure \* ARABIC </w:instrText>
      </w:r>
      <w:r w:rsidR="008D1E18">
        <w:fldChar w:fldCharType="separate"/>
      </w:r>
      <w:r w:rsidR="00554210">
        <w:rPr>
          <w:noProof/>
        </w:rPr>
        <w:t>1</w:t>
      </w:r>
      <w:r w:rsidR="008D1E18">
        <w:rPr>
          <w:noProof/>
        </w:rPr>
        <w:fldChar w:fldCharType="end"/>
      </w:r>
      <w:r>
        <w:br/>
      </w:r>
      <w:r w:rsidR="00024350">
        <w:rPr>
          <w:rStyle w:val="Caption2"/>
        </w:rPr>
        <w:t>Market Basket Analysis metrics, small visual example</w:t>
      </w:r>
      <w:bookmarkEnd w:id="0"/>
    </w:p>
    <w:p w14:paraId="2B529EB4" w14:textId="56EFD41C" w:rsidR="00C1108A" w:rsidRDefault="00B94CCE" w:rsidP="00C1108A">
      <w:pPr>
        <w:pStyle w:val="Figureimage"/>
      </w:pPr>
      <w:r>
        <w:drawing>
          <wp:inline distT="0" distB="0" distL="0" distR="0" wp14:anchorId="6E0974D5" wp14:editId="2EA2F91C">
            <wp:extent cx="5943600" cy="335534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438E0AF2" w14:textId="7900998F" w:rsidR="00C1108A" w:rsidRPr="00472150" w:rsidRDefault="00C1108A" w:rsidP="00C1108A">
      <w:pPr>
        <w:pStyle w:val="Notes"/>
      </w:pPr>
      <w:r>
        <w:t xml:space="preserve">Notes. </w:t>
      </w:r>
      <w:r w:rsidR="00B94CCE">
        <w:t>Figure courtesy of Susan Li</w:t>
      </w:r>
      <w:r w:rsidR="00024350">
        <w:t xml:space="preserve"> </w:t>
      </w:r>
      <w:sdt>
        <w:sdtPr>
          <w:id w:val="206613502"/>
          <w:citation/>
        </w:sdtPr>
        <w:sdtEndPr/>
        <w:sdtContent>
          <w:r w:rsidR="00024350">
            <w:fldChar w:fldCharType="begin"/>
          </w:r>
          <w:r w:rsidR="00024350">
            <w:instrText xml:space="preserve"> CITATION Li2017 \l 1033 </w:instrText>
          </w:r>
          <w:r w:rsidR="00024350">
            <w:fldChar w:fldCharType="separate"/>
          </w:r>
          <w:r w:rsidR="00024350">
            <w:rPr>
              <w:noProof/>
            </w:rPr>
            <w:t>(Li, 2017)</w:t>
          </w:r>
          <w:r w:rsidR="00024350">
            <w:fldChar w:fldCharType="end"/>
          </w:r>
        </w:sdtContent>
      </w:sdt>
    </w:p>
    <w:p w14:paraId="698557F1" w14:textId="3ECDBB9F" w:rsidR="00253694" w:rsidRDefault="00253694" w:rsidP="002C1B55">
      <w:pPr>
        <w:pStyle w:val="Heading1"/>
      </w:pPr>
      <w:r>
        <w:t xml:space="preserve">Part II: </w:t>
      </w:r>
      <w:r w:rsidR="00472150">
        <w:t>Market Basket</w:t>
      </w:r>
      <w:r>
        <w:t xml:space="preserve"> Justification</w:t>
      </w:r>
    </w:p>
    <w:p w14:paraId="2A0B1532" w14:textId="77777777" w:rsidR="00472150" w:rsidRDefault="00472150" w:rsidP="00472150">
      <w:r>
        <w:t>B.  Explain the reasons for using market basket analysis by doing the following:</w:t>
      </w:r>
    </w:p>
    <w:p w14:paraId="0638E7EC" w14:textId="77777777" w:rsidR="00472150" w:rsidRDefault="00472150" w:rsidP="00472150"/>
    <w:p w14:paraId="50260A85" w14:textId="1CBE0648" w:rsidR="00472150" w:rsidRDefault="00472150" w:rsidP="00472150">
      <w:pPr>
        <w:pStyle w:val="Heading2"/>
      </w:pPr>
      <w:r>
        <w:t>B1.  Explain how market basket analyzes the selected dataset. Include expected outcomes.</w:t>
      </w:r>
    </w:p>
    <w:p w14:paraId="7914C3F5" w14:textId="5ED47E17" w:rsidR="001C10E4" w:rsidRDefault="00932A25" w:rsidP="001C10E4">
      <w:r>
        <w:t xml:space="preserve">Market Basket Analysis is </w:t>
      </w:r>
      <w:r w:rsidR="001C10E4">
        <w:t xml:space="preserve">a type of transactional analysis that will determine which items of the transaction data are likely to be included with other items. </w:t>
      </w:r>
      <w:r>
        <w:t xml:space="preserve"> </w:t>
      </w:r>
      <w:r w:rsidR="001C10E4">
        <w:t>It can be a single item with another single item, or it can be a set of items with other sets of items. The analysis will generate a series of association rules</w:t>
      </w:r>
      <w:r w:rsidR="00535AE9">
        <w:t xml:space="preserve">, kind of like logical “if-then” conditions, </w:t>
      </w:r>
      <w:r w:rsidR="001C10E4">
        <w:t xml:space="preserve">and then calculate </w:t>
      </w:r>
      <w:proofErr w:type="gramStart"/>
      <w:r w:rsidR="001C10E4">
        <w:t>a number of</w:t>
      </w:r>
      <w:proofErr w:type="gramEnd"/>
      <w:r w:rsidR="001C10E4">
        <w:t xml:space="preserve"> standard metrics used to determine how likely the two sets are found together.</w:t>
      </w:r>
    </w:p>
    <w:p w14:paraId="18F60F80" w14:textId="32BE5CD3" w:rsidR="002D4451" w:rsidRDefault="002D4451" w:rsidP="001C10E4">
      <w:r>
        <w:t>The sets X and Y come from all possible combinations of subsets from the transaction data.</w:t>
      </w:r>
      <w:r w:rsidR="00910E8A">
        <w:t xml:space="preserve"> These sets are generated when the </w:t>
      </w:r>
      <w:proofErr w:type="spellStart"/>
      <w:r w:rsidR="00910E8A">
        <w:t>apriori</w:t>
      </w:r>
      <w:proofErr w:type="spellEnd"/>
      <w:r w:rsidR="00910E8A">
        <w:t xml:space="preserve"> algorithm is executed.</w:t>
      </w:r>
    </w:p>
    <w:p w14:paraId="1583F2CB" w14:textId="1C09F58D" w:rsidR="00E53964" w:rsidRDefault="00535AE9" w:rsidP="00E53964">
      <w:r>
        <w:t>The antecedent set (X) is the “if” part of the if-then condition.</w:t>
      </w:r>
    </w:p>
    <w:p w14:paraId="26E55C6B" w14:textId="0EC85345" w:rsidR="00535AE9" w:rsidRDefault="00535AE9" w:rsidP="00E53964">
      <w:r>
        <w:t xml:space="preserve">The consequents set (Y) is the “then” part of the if-then condition. The antecedent and </w:t>
      </w:r>
      <w:r w:rsidR="00002C55">
        <w:t>consequents</w:t>
      </w:r>
      <w:r>
        <w:t xml:space="preserve"> are mutually exclusive sets. </w:t>
      </w:r>
    </w:p>
    <w:p w14:paraId="05CE0686" w14:textId="112AB5C9" w:rsidR="00535AE9" w:rsidRDefault="00535AE9" w:rsidP="00E53964">
      <w:r>
        <w:t>The rule is named as X</w:t>
      </w:r>
      <w:r>
        <w:sym w:font="Wingdings" w:char="F0E0"/>
      </w:r>
      <w:r>
        <w:t xml:space="preserve">Y, or the set X </w:t>
      </w:r>
      <w:r w:rsidR="002D4451">
        <w:t>implies the set Y</w:t>
      </w:r>
      <w:r w:rsidR="00EC064A">
        <w:t>, of “if set X occurs, then the set Y will also occur.”</w:t>
      </w:r>
    </w:p>
    <w:p w14:paraId="09A5AA0A" w14:textId="3F9F9426" w:rsidR="00535AE9" w:rsidRDefault="00535AE9" w:rsidP="00E53964">
      <w:r>
        <w:t>The support metric is basically a count of how many times the set if found in the total number of transactions</w:t>
      </w:r>
      <w:r w:rsidR="002D4451">
        <w:t>, for the set X, the support (X) is defined as the frequency of X divided by the total number of transactions</w:t>
      </w:r>
      <w:r>
        <w:t>.</w:t>
      </w:r>
      <w:r w:rsidR="002D4451">
        <w:t xml:space="preserve"> If you are referring to the support of (X</w:t>
      </w:r>
      <w:r w:rsidR="002D4451">
        <w:sym w:font="Wingdings" w:char="F0E0"/>
      </w:r>
      <w:r w:rsidR="002D4451">
        <w:t xml:space="preserve">Y), then that would be calculated as the </w:t>
      </w:r>
      <w:r w:rsidR="00EC064A">
        <w:t>frequency of X or Y divided by the total number of transactions.</w:t>
      </w:r>
    </w:p>
    <w:p w14:paraId="0D550A95" w14:textId="10FCD540" w:rsidR="00535AE9" w:rsidRDefault="00535AE9" w:rsidP="00E53964">
      <w:r>
        <w:t xml:space="preserve">The confidence metric is the ratio of </w:t>
      </w:r>
      <w:r w:rsidR="002D4451">
        <w:t>the support</w:t>
      </w:r>
      <w:r w:rsidR="00EC064A">
        <w:t xml:space="preserve"> of (X</w:t>
      </w:r>
      <w:r w:rsidR="00EC064A">
        <w:sym w:font="Wingdings" w:char="F0E0"/>
      </w:r>
      <w:r w:rsidR="00EC064A">
        <w:t>Y) divided by the support (X). Since the total number of transactions is in both the numerator and denominator, it can be cancelled out and you are left with the frequency (X</w:t>
      </w:r>
      <w:r w:rsidR="00EC064A">
        <w:sym w:font="Wingdings" w:char="F0E0"/>
      </w:r>
      <w:r w:rsidR="00EC064A">
        <w:t>Y) divided by frequency (X). Figure 1 does a much better job of summarizing the three (3) metrics.</w:t>
      </w:r>
    </w:p>
    <w:p w14:paraId="79726F5F" w14:textId="41F75FD2" w:rsidR="00E53964" w:rsidRDefault="00EC064A" w:rsidP="00E53964">
      <w:r>
        <w:t xml:space="preserve">Lift is the final </w:t>
      </w:r>
      <w:proofErr w:type="gramStart"/>
      <w:r>
        <w:t>metric</w:t>
      </w:r>
      <w:r w:rsidR="004A625F">
        <w:t>,</w:t>
      </w:r>
      <w:proofErr w:type="gramEnd"/>
      <w:r w:rsidR="004A625F">
        <w:t xml:space="preserve"> it is calculated as the support (X</w:t>
      </w:r>
      <w:r w:rsidR="004A625F">
        <w:sym w:font="Wingdings" w:char="F0E0"/>
      </w:r>
      <w:r w:rsidR="004A625F">
        <w:t xml:space="preserve">Y) divided by (support (X) * support (Y)). See Figure 1. There are other metrics </w:t>
      </w:r>
      <w:r w:rsidR="00910E8A">
        <w:t xml:space="preserve">such as leverage and conviction </w:t>
      </w:r>
      <w:r w:rsidR="004A625F">
        <w:t xml:space="preserve">that are available in the </w:t>
      </w:r>
      <w:proofErr w:type="spellStart"/>
      <w:r w:rsidR="004A625F">
        <w:t>apriori</w:t>
      </w:r>
      <w:proofErr w:type="spellEnd"/>
      <w:r w:rsidR="004A625F">
        <w:t xml:space="preserve"> </w:t>
      </w:r>
      <w:proofErr w:type="gramStart"/>
      <w:r w:rsidR="004A625F">
        <w:t>algorithm, but</w:t>
      </w:r>
      <w:proofErr w:type="gramEnd"/>
      <w:r w:rsidR="004A625F">
        <w:t xml:space="preserve"> will not be used during this analysis.</w:t>
      </w:r>
    </w:p>
    <w:p w14:paraId="532CFD14" w14:textId="26CAD302" w:rsidR="004A625F" w:rsidRDefault="004A625F" w:rsidP="00E53964">
      <w:r>
        <w:t xml:space="preserve">The </w:t>
      </w:r>
      <w:proofErr w:type="spellStart"/>
      <w:r>
        <w:t>Apriori</w:t>
      </w:r>
      <w:proofErr w:type="spellEnd"/>
      <w:r>
        <w:t xml:space="preserve"> algorithm is accomplished in two (2) steps: first, the total list of all possible </w:t>
      </w:r>
      <w:proofErr w:type="spellStart"/>
      <w:r>
        <w:t>itemsets</w:t>
      </w:r>
      <w:proofErr w:type="spellEnd"/>
      <w:r>
        <w:t xml:space="preserve"> is generated, but because there could potentially be a very big list, the list is truncated using a minimum support value supplied by user.  </w:t>
      </w:r>
      <w:r w:rsidR="00002C55">
        <w:t>Secondly, o</w:t>
      </w:r>
      <w:r>
        <w:t xml:space="preserve">nce this frequency </w:t>
      </w:r>
      <w:proofErr w:type="spellStart"/>
      <w:r>
        <w:t>itemsets</w:t>
      </w:r>
      <w:proofErr w:type="spellEnd"/>
      <w:r>
        <w:t xml:space="preserve"> is generated, then the association rules are generated</w:t>
      </w:r>
      <w:r w:rsidR="00002C55">
        <w:t xml:space="preserve"> and then “pruned” to find and explore the associations until the desired number of rules is achieved.</w:t>
      </w:r>
    </w:p>
    <w:p w14:paraId="4E0DB00B" w14:textId="362F4314" w:rsidR="00002C55" w:rsidRDefault="00002C55" w:rsidP="00E53964">
      <w:r>
        <w:t xml:space="preserve">The user </w:t>
      </w:r>
      <w:proofErr w:type="gramStart"/>
      <w:r>
        <w:t>is able to</w:t>
      </w:r>
      <w:proofErr w:type="gramEnd"/>
      <w:r>
        <w:t xml:space="preserve"> prune the total list of associated rules using minimum cutoff values for any of the metrics being used. </w:t>
      </w:r>
    </w:p>
    <w:p w14:paraId="4E2D14E8" w14:textId="567FC0A3" w:rsidR="00002C55" w:rsidRDefault="00002C55" w:rsidP="00E53964">
      <w:r>
        <w:t xml:space="preserve">The final list of rules is then output showing the rule and metrics, this is the expected output from running the </w:t>
      </w:r>
      <w:proofErr w:type="spellStart"/>
      <w:r>
        <w:t>apriori</w:t>
      </w:r>
      <w:proofErr w:type="spellEnd"/>
      <w:r>
        <w:t xml:space="preserve"> algorithm.</w:t>
      </w:r>
    </w:p>
    <w:p w14:paraId="4FAE7263" w14:textId="4103A6D6" w:rsidR="00472150" w:rsidRDefault="00472150" w:rsidP="00472150">
      <w:pPr>
        <w:pStyle w:val="Heading2"/>
      </w:pPr>
      <w:r>
        <w:t>B2.  Provide one example of transactions in the dataset.</w:t>
      </w:r>
    </w:p>
    <w:p w14:paraId="72672F61" w14:textId="53E3BC41" w:rsidR="00472150" w:rsidRDefault="002A35A1" w:rsidP="00472150">
      <w:r>
        <w:t xml:space="preserve">Table </w:t>
      </w:r>
      <w:r w:rsidR="00D01B8C">
        <w:t>1</w:t>
      </w:r>
      <w:r>
        <w:t xml:space="preserve"> shows </w:t>
      </w:r>
      <w:r w:rsidR="00D01B8C">
        <w:t>one (1) example from the customer purchasing data</w:t>
      </w:r>
      <w:r>
        <w:t>.</w:t>
      </w:r>
      <w:r w:rsidR="00963B63">
        <w:t xml:space="preserve"> The raw .CSV data had a blank row after every transaction, so I elected to remove the blank rows during the initial file read using the </w:t>
      </w:r>
      <w:proofErr w:type="spellStart"/>
      <w:r w:rsidR="00963B63">
        <w:t>skiprows</w:t>
      </w:r>
      <w:proofErr w:type="spellEnd"/>
      <w:r w:rsidR="00963B63">
        <w:t xml:space="preserve"> method. The transactions dataset has a list of from one (1) item to as many as 20 items. The example in Table 1 has six (6) items.</w:t>
      </w:r>
    </w:p>
    <w:p w14:paraId="1FFA112A" w14:textId="577148A8" w:rsidR="002A35A1" w:rsidRDefault="002A35A1" w:rsidP="00472150"/>
    <w:p w14:paraId="11F5E5B9" w14:textId="6079CEB8" w:rsidR="002A35A1" w:rsidRPr="002A35A1" w:rsidRDefault="002A35A1" w:rsidP="002A35A1">
      <w:pPr>
        <w:pStyle w:val="Caption"/>
        <w:keepNext/>
        <w:rPr>
          <w:rStyle w:val="Caption2"/>
        </w:rPr>
      </w:pPr>
      <w:bookmarkStart w:id="1" w:name="_Toc104557025"/>
      <w:r>
        <w:t xml:space="preserve">Table </w:t>
      </w:r>
      <w:r w:rsidR="008D1E18">
        <w:fldChar w:fldCharType="begin"/>
      </w:r>
      <w:r w:rsidR="008D1E18">
        <w:instrText xml:space="preserve"> SEQ Table \* ARABIC </w:instrText>
      </w:r>
      <w:r w:rsidR="008D1E18">
        <w:fldChar w:fldCharType="separate"/>
      </w:r>
      <w:r w:rsidR="00AB080B">
        <w:rPr>
          <w:noProof/>
        </w:rPr>
        <w:t>1</w:t>
      </w:r>
      <w:r w:rsidR="008D1E18">
        <w:rPr>
          <w:noProof/>
        </w:rPr>
        <w:fldChar w:fldCharType="end"/>
      </w:r>
      <w:r>
        <w:br/>
      </w:r>
      <w:r w:rsidR="00073AE1">
        <w:rPr>
          <w:rStyle w:val="Caption2"/>
        </w:rPr>
        <w:t>Show one example from</w:t>
      </w:r>
      <w:r w:rsidR="000228EE">
        <w:rPr>
          <w:rStyle w:val="Caption2"/>
        </w:rPr>
        <w:t xml:space="preserve"> the</w:t>
      </w:r>
      <w:r w:rsidR="00073AE1">
        <w:rPr>
          <w:rStyle w:val="Caption2"/>
        </w:rPr>
        <w:t xml:space="preserve"> </w:t>
      </w:r>
      <w:proofErr w:type="gramStart"/>
      <w:r w:rsidR="00073AE1">
        <w:rPr>
          <w:rStyle w:val="Caption2"/>
        </w:rPr>
        <w:t>transactions</w:t>
      </w:r>
      <w:proofErr w:type="gramEnd"/>
      <w:r w:rsidR="00073AE1">
        <w:rPr>
          <w:rStyle w:val="Caption2"/>
        </w:rPr>
        <w:t xml:space="preserve"> dataset</w:t>
      </w:r>
      <w:bookmarkEnd w:id="1"/>
    </w:p>
    <w:p w14:paraId="2CF74466" w14:textId="02128993" w:rsidR="00073AE1" w:rsidRDefault="001B0AC3" w:rsidP="002A35A1">
      <w:pPr>
        <w:pStyle w:val="Notes"/>
      </w:pPr>
      <w:r>
        <w:rPr>
          <w:noProof/>
        </w:rPr>
        <w:drawing>
          <wp:inline distT="0" distB="0" distL="0" distR="0" wp14:anchorId="1C347B16" wp14:editId="78561F83">
            <wp:extent cx="5943600" cy="6353810"/>
            <wp:effectExtent l="0" t="0" r="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a:stretch>
                      <a:fillRect/>
                    </a:stretch>
                  </pic:blipFill>
                  <pic:spPr>
                    <a:xfrm>
                      <a:off x="0" y="0"/>
                      <a:ext cx="5943600" cy="6353810"/>
                    </a:xfrm>
                    <a:prstGeom prst="rect">
                      <a:avLst/>
                    </a:prstGeom>
                  </pic:spPr>
                </pic:pic>
              </a:graphicData>
            </a:graphic>
          </wp:inline>
        </w:drawing>
      </w:r>
    </w:p>
    <w:p w14:paraId="2FFD2B0D" w14:textId="5F836305" w:rsidR="002A35A1" w:rsidRDefault="002A35A1" w:rsidP="002A35A1">
      <w:pPr>
        <w:pStyle w:val="Notes"/>
      </w:pPr>
      <w:r>
        <w:t xml:space="preserve">Notes.  </w:t>
      </w:r>
      <w:r w:rsidR="00D01B8C">
        <w:t xml:space="preserve">Using Pandas </w:t>
      </w:r>
      <w:proofErr w:type="spellStart"/>
      <w:r w:rsidR="00D01B8C">
        <w:t>i</w:t>
      </w:r>
      <w:r w:rsidR="001B0AC3">
        <w:t>l</w:t>
      </w:r>
      <w:r w:rsidR="00D01B8C">
        <w:t>oc</w:t>
      </w:r>
      <w:proofErr w:type="spellEnd"/>
      <w:r w:rsidR="00D01B8C">
        <w:t xml:space="preserve"> method to retrieve item 25. Notice this customer transaction purchased </w:t>
      </w:r>
      <w:r w:rsidR="001B0AC3">
        <w:t>six</w:t>
      </w:r>
      <w:r w:rsidR="00D01B8C">
        <w:t xml:space="preserve"> (</w:t>
      </w:r>
      <w:r w:rsidR="001B0AC3">
        <w:t>6</w:t>
      </w:r>
      <w:r w:rsidR="00D01B8C">
        <w:t>) items.</w:t>
      </w:r>
    </w:p>
    <w:p w14:paraId="0EC0EEE9" w14:textId="05458D89" w:rsidR="00AF1326" w:rsidRDefault="00AF1326" w:rsidP="000228EE">
      <w:pPr>
        <w:ind w:firstLine="0"/>
      </w:pPr>
    </w:p>
    <w:p w14:paraId="5FE67F75" w14:textId="3BFBFE62" w:rsidR="00472150" w:rsidRDefault="00472150" w:rsidP="00472150">
      <w:pPr>
        <w:pStyle w:val="Heading2"/>
      </w:pPr>
      <w:r>
        <w:t>B3.  Summarize one assumption of market basket analysis.</w:t>
      </w:r>
    </w:p>
    <w:p w14:paraId="5877D192" w14:textId="5D2DADD7" w:rsidR="00A30302" w:rsidRDefault="00014CB1" w:rsidP="00472150">
      <w:r>
        <w:t xml:space="preserve">The </w:t>
      </w:r>
      <w:proofErr w:type="spellStart"/>
      <w:r>
        <w:t>apriori</w:t>
      </w:r>
      <w:proofErr w:type="spellEnd"/>
      <w:r>
        <w:t xml:space="preserve"> algorithm assumes the a</w:t>
      </w:r>
      <w:r w:rsidR="00002C55">
        <w:t xml:space="preserve">ntecedents and consequents are </w:t>
      </w:r>
      <w:r w:rsidR="00786C46">
        <w:t>de</w:t>
      </w:r>
      <w:r w:rsidR="00002C55">
        <w:t xml:space="preserve">pendent. </w:t>
      </w:r>
      <w:r>
        <w:t xml:space="preserve">The lift ratio is a “better way to judge the strength of an association rule” </w:t>
      </w:r>
      <w:sdt>
        <w:sdtPr>
          <w:id w:val="-229543986"/>
          <w:citation/>
        </w:sdtPr>
        <w:sdtEndPr/>
        <w:sdtContent>
          <w:r>
            <w:fldChar w:fldCharType="begin"/>
          </w:r>
          <w:r>
            <w:instrText xml:space="preserve"> CITATION 2019_Bruce_DataMinin \l 1033 </w:instrText>
          </w:r>
          <w:r>
            <w:fldChar w:fldCharType="separate"/>
          </w:r>
          <w:r>
            <w:rPr>
              <w:noProof/>
            </w:rPr>
            <w:t>(Bruce, Gedeck, Shmueli, &amp; Patel, 2019)</w:t>
          </w:r>
          <w:r>
            <w:fldChar w:fldCharType="end"/>
          </w:r>
        </w:sdtContent>
      </w:sdt>
      <w:r>
        <w:t xml:space="preserve">, referring to level of independence of two sets. There are two other metrics, </w:t>
      </w:r>
      <w:proofErr w:type="gramStart"/>
      <w:r>
        <w:t>leverage</w:t>
      </w:r>
      <w:proofErr w:type="gramEnd"/>
      <w:r>
        <w:t xml:space="preserve"> and conviction</w:t>
      </w:r>
      <w:r w:rsidR="00F97774">
        <w:t xml:space="preserve">, that can be used </w:t>
      </w:r>
      <w:r>
        <w:t xml:space="preserve">to show the measure of independence between two sets. </w:t>
      </w:r>
    </w:p>
    <w:p w14:paraId="79D38861" w14:textId="77777777" w:rsidR="00A30302" w:rsidRPr="00472150" w:rsidRDefault="00A30302" w:rsidP="00472150"/>
    <w:p w14:paraId="5195D2CA" w14:textId="796EB899" w:rsidR="00FA69AA" w:rsidRDefault="00FA69AA" w:rsidP="00971DDC">
      <w:pPr>
        <w:pStyle w:val="Heading1"/>
      </w:pPr>
      <w:r>
        <w:t>Part III: Data Preparation</w:t>
      </w:r>
      <w:r w:rsidR="00472150">
        <w:t xml:space="preserve"> and Analysis</w:t>
      </w:r>
    </w:p>
    <w:p w14:paraId="0407D93B" w14:textId="77777777" w:rsidR="00296410" w:rsidRDefault="00296410" w:rsidP="00296410">
      <w:r>
        <w:t>C.  Prepare and perform market basket analysis by doing the following:</w:t>
      </w:r>
    </w:p>
    <w:p w14:paraId="3C25721E" w14:textId="77777777" w:rsidR="00296410" w:rsidRDefault="00296410" w:rsidP="00296410"/>
    <w:p w14:paraId="0397BFE5" w14:textId="0048A634" w:rsidR="00296410" w:rsidRDefault="00296410" w:rsidP="00296410">
      <w:pPr>
        <w:pStyle w:val="Heading2"/>
      </w:pPr>
      <w:r>
        <w:t>C1.  Transform the dataset to make it suitable for market basket analysis. Include a copy of the cleaned dataset.</w:t>
      </w:r>
    </w:p>
    <w:p w14:paraId="2DB169E2" w14:textId="48D9DEE8" w:rsidR="00CA50DD" w:rsidRDefault="002072E5" w:rsidP="00CA50DD">
      <w:r>
        <w:t xml:space="preserve">Load raw data from file. </w:t>
      </w:r>
      <w:r w:rsidR="00CA50DD">
        <w:t xml:space="preserve">Table 2 shows the structure of the </w:t>
      </w:r>
      <w:proofErr w:type="spellStart"/>
      <w:r w:rsidR="00CA50DD">
        <w:t>dataframe</w:t>
      </w:r>
      <w:proofErr w:type="spellEnd"/>
      <w:r w:rsidR="00CA50DD">
        <w:t xml:space="preserve"> after the initial file read. There are 7,501 transactions that have at least one (1) item. There are 5,747 transactions that have at least two (2) items, etc.</w:t>
      </w:r>
    </w:p>
    <w:p w14:paraId="611F5DEF" w14:textId="69B92249" w:rsidR="00E90BF2" w:rsidRDefault="002072E5" w:rsidP="00CA50DD">
      <w:r>
        <w:t xml:space="preserve">Remove blank rows. </w:t>
      </w:r>
      <w:r w:rsidR="00E90BF2">
        <w:t xml:space="preserve">The original file of transactions contains empty rows, there is a blank row after every transaction. It is necessary to remove the blank rows </w:t>
      </w:r>
      <w:r>
        <w:t>to</w:t>
      </w:r>
      <w:r w:rsidR="00E90BF2">
        <w:t xml:space="preserve"> make the data suitable for market basket analysis. I elected to remove the blank rows, every other line of the file, during the file read using a pandas method called ‘</w:t>
      </w:r>
      <w:proofErr w:type="spellStart"/>
      <w:r w:rsidR="00E90BF2">
        <w:t>skiprows</w:t>
      </w:r>
      <w:proofErr w:type="spellEnd"/>
      <w:r w:rsidR="00E90BF2">
        <w:t>’. When the file is read, every other line will be skipped.</w:t>
      </w:r>
      <w:r w:rsidR="00B71AF2">
        <w:t xml:space="preserve"> There are 7,501 total unique transactions, so that the final number of rows should be 7,501.</w:t>
      </w:r>
    </w:p>
    <w:p w14:paraId="100AB105" w14:textId="4C1469DB" w:rsidR="00E90BF2" w:rsidRDefault="002072E5" w:rsidP="00CA50DD">
      <w:r>
        <w:t xml:space="preserve">Remove blank columns. </w:t>
      </w:r>
      <w:r w:rsidR="00E90BF2">
        <w:t xml:space="preserve">It is also important to look for blank columns. After the initial raw data is created, I will use a </w:t>
      </w:r>
      <w:proofErr w:type="gramStart"/>
      <w:r w:rsidR="00E90BF2">
        <w:t>pandas</w:t>
      </w:r>
      <w:proofErr w:type="gramEnd"/>
      <w:r w:rsidR="00E90BF2">
        <w:t xml:space="preserve"> method ‘</w:t>
      </w:r>
      <w:proofErr w:type="spellStart"/>
      <w:r w:rsidR="00E90BF2">
        <w:t>dropna</w:t>
      </w:r>
      <w:proofErr w:type="spellEnd"/>
      <w:r w:rsidR="00E90BF2">
        <w:t>’ to find and remove blank columns. Market basket analysis</w:t>
      </w:r>
      <w:r>
        <w:t xml:space="preserve"> depends on not having blank rows or columns when the algorithm is executed.</w:t>
      </w:r>
      <w:r w:rsidR="00B71AF2" w:rsidRPr="00B71AF2">
        <w:t xml:space="preserve"> </w:t>
      </w:r>
      <w:r w:rsidR="00B71AF2">
        <w:t xml:space="preserve">There are 119 total unique items, so that the final number of columns should be 119. Table </w:t>
      </w:r>
      <w:r w:rsidR="00A30302">
        <w:t>3</w:t>
      </w:r>
      <w:r w:rsidR="00B71AF2">
        <w:t xml:space="preserve"> shows one (1) extra column, which you can see is </w:t>
      </w:r>
      <w:r w:rsidR="00035B07">
        <w:t xml:space="preserve">the </w:t>
      </w:r>
      <w:r w:rsidR="00B71AF2">
        <w:t xml:space="preserve">‘nan’ item. Table </w:t>
      </w:r>
      <w:r w:rsidR="00A30302">
        <w:t>4</w:t>
      </w:r>
      <w:r w:rsidR="00B71AF2">
        <w:t xml:space="preserve"> shows the final </w:t>
      </w:r>
      <w:proofErr w:type="spellStart"/>
      <w:r w:rsidR="00B71AF2">
        <w:t>dataframe</w:t>
      </w:r>
      <w:proofErr w:type="spellEnd"/>
      <w:r w:rsidR="00B71AF2">
        <w:t xml:space="preserve"> with </w:t>
      </w:r>
      <w:r w:rsidR="00035B07">
        <w:t>the</w:t>
      </w:r>
      <w:r w:rsidR="00B71AF2">
        <w:t xml:space="preserve"> blank column removed</w:t>
      </w:r>
      <w:r w:rsidR="00035B07">
        <w:t xml:space="preserve">, showing the correct number of rows and </w:t>
      </w:r>
      <w:proofErr w:type="spellStart"/>
      <w:r w:rsidR="00035B07">
        <w:t>columsn</w:t>
      </w:r>
      <w:proofErr w:type="spellEnd"/>
      <w:r w:rsidR="00035B07">
        <w:t>.</w:t>
      </w:r>
    </w:p>
    <w:p w14:paraId="36BF711F" w14:textId="71650A30" w:rsidR="00323780" w:rsidRDefault="002072E5" w:rsidP="00323780">
      <w:r>
        <w:t xml:space="preserve">Transform data to a “list of lists”. </w:t>
      </w:r>
      <w:r w:rsidR="00CA50DD">
        <w:t xml:space="preserve">The next step is to transform the </w:t>
      </w:r>
      <w:proofErr w:type="spellStart"/>
      <w:r w:rsidR="00CA50DD">
        <w:t>dataframe</w:t>
      </w:r>
      <w:proofErr w:type="spellEnd"/>
      <w:r w:rsidR="00CA50DD">
        <w:t xml:space="preserve"> into a “list of lists” </w:t>
      </w:r>
      <w:r w:rsidR="003B39C6">
        <w:t xml:space="preserve">using a double for-loop </w:t>
      </w:r>
      <w:r w:rsidR="00CA50DD">
        <w:t>where</w:t>
      </w:r>
      <w:r w:rsidR="003B39C6">
        <w:t xml:space="preserve"> the columns become the items and the row values are True or False depending on </w:t>
      </w:r>
      <w:r w:rsidR="00DE7BF4">
        <w:t>whether</w:t>
      </w:r>
      <w:r w:rsidR="003B39C6">
        <w:t xml:space="preserve"> the item </w:t>
      </w:r>
      <w:r w:rsidR="00DE7BF4">
        <w:t>w</w:t>
      </w:r>
      <w:r w:rsidR="003B39C6">
        <w:t>as part of that row’s transactions</w:t>
      </w:r>
      <w:r w:rsidR="00207DA1">
        <w:t xml:space="preserve"> or not.</w:t>
      </w:r>
      <w:r w:rsidR="00CA50DD">
        <w:t xml:space="preserve"> </w:t>
      </w:r>
    </w:p>
    <w:p w14:paraId="0ADBBEDF" w14:textId="59782660" w:rsidR="00DE7BF4" w:rsidRDefault="002072E5" w:rsidP="00296410">
      <w:r>
        <w:t xml:space="preserve">Convert “list of lists” back to </w:t>
      </w:r>
      <w:proofErr w:type="spellStart"/>
      <w:r>
        <w:t>dataframe</w:t>
      </w:r>
      <w:proofErr w:type="spellEnd"/>
      <w:r>
        <w:t xml:space="preserve">. </w:t>
      </w:r>
      <w:r w:rsidR="00DE7BF4">
        <w:t xml:space="preserve">After the array is created, convert the array into a new </w:t>
      </w:r>
      <w:proofErr w:type="spellStart"/>
      <w:r w:rsidR="00DE7BF4">
        <w:t>dataframe</w:t>
      </w:r>
      <w:proofErr w:type="spellEnd"/>
      <w:r w:rsidR="00DE7BF4">
        <w:t>.</w:t>
      </w:r>
    </w:p>
    <w:p w14:paraId="0196B4DD" w14:textId="7E1939D5" w:rsidR="00323780" w:rsidRDefault="00323780" w:rsidP="00296410">
      <w:r>
        <w:t>(Optional). At this point, it is easy to convert from Boolean data types of True and False values into integer data types of 1 or 0 values.</w:t>
      </w:r>
      <w:r w:rsidR="002355A8">
        <w:t xml:space="preserve"> Many analysts prefer to use 1’s and 0’s instead of Boolean values. It can be done by converting data types using the “</w:t>
      </w:r>
      <w:r w:rsidR="00306F31">
        <w:t xml:space="preserve">array = </w:t>
      </w:r>
      <w:proofErr w:type="spellStart"/>
      <w:proofErr w:type="gramStart"/>
      <w:r w:rsidR="00306F31">
        <w:t>arrary.</w:t>
      </w:r>
      <w:r w:rsidR="002355A8">
        <w:t>astype</w:t>
      </w:r>
      <w:proofErr w:type="spellEnd"/>
      <w:proofErr w:type="gramEnd"/>
      <w:r w:rsidR="002355A8">
        <w:t xml:space="preserve">(int)” method. </w:t>
      </w:r>
      <w:r w:rsidR="00306F31">
        <w:t xml:space="preserve">This type conversion takes the Boolean values and converts </w:t>
      </w:r>
      <w:proofErr w:type="spellStart"/>
      <w:r w:rsidR="00306F31">
        <w:t>True’s</w:t>
      </w:r>
      <w:proofErr w:type="spellEnd"/>
      <w:r w:rsidR="00306F31">
        <w:t xml:space="preserve"> and </w:t>
      </w:r>
      <w:proofErr w:type="spellStart"/>
      <w:r w:rsidR="00306F31">
        <w:t>False’s</w:t>
      </w:r>
      <w:proofErr w:type="spellEnd"/>
      <w:r w:rsidR="00306F31">
        <w:t xml:space="preserve"> to 1s and 0s. If this is desired, then you would also change the package used to create the association rules. </w:t>
      </w:r>
      <w:proofErr w:type="gramStart"/>
      <w:r w:rsidR="00306F31">
        <w:t>For the purpose of</w:t>
      </w:r>
      <w:proofErr w:type="gramEnd"/>
      <w:r w:rsidR="00306F31">
        <w:t xml:space="preserve"> this assignment, I have elected to follow the course instructor’s recommendations to keep the data as Boolean and to use the </w:t>
      </w:r>
      <w:proofErr w:type="spellStart"/>
      <w:r w:rsidR="00306F31">
        <w:t>mlxtend</w:t>
      </w:r>
      <w:proofErr w:type="spellEnd"/>
      <w:r w:rsidR="00306F31">
        <w:t xml:space="preserve"> package to create the association rules.</w:t>
      </w:r>
    </w:p>
    <w:p w14:paraId="34BC4E0D" w14:textId="532284F6" w:rsidR="007F2CB1" w:rsidRDefault="002072E5" w:rsidP="00296410">
      <w:r>
        <w:t xml:space="preserve">Export final </w:t>
      </w:r>
      <w:proofErr w:type="spellStart"/>
      <w:r>
        <w:t>dataframe</w:t>
      </w:r>
      <w:proofErr w:type="spellEnd"/>
      <w:r>
        <w:t xml:space="preserve">. </w:t>
      </w:r>
      <w:r w:rsidR="00AE79EF">
        <w:t xml:space="preserve">Table </w:t>
      </w:r>
      <w:r w:rsidR="001F2906">
        <w:t>5</w:t>
      </w:r>
      <w:r w:rsidR="00AE79EF">
        <w:t xml:space="preserve"> shows the final </w:t>
      </w:r>
      <w:proofErr w:type="spellStart"/>
      <w:r w:rsidR="00DE7BF4">
        <w:t>dataframe</w:t>
      </w:r>
      <w:proofErr w:type="spellEnd"/>
      <w:r w:rsidR="00DE7BF4">
        <w:t xml:space="preserve"> ready to be used by the </w:t>
      </w:r>
      <w:proofErr w:type="spellStart"/>
      <w:r w:rsidR="00DE7BF4">
        <w:t>apriori</w:t>
      </w:r>
      <w:proofErr w:type="spellEnd"/>
      <w:r w:rsidR="00DE7BF4">
        <w:t xml:space="preserve"> algorithm.</w:t>
      </w:r>
      <w:r w:rsidR="00E90BF2">
        <w:t xml:space="preserve"> This final </w:t>
      </w:r>
      <w:proofErr w:type="spellStart"/>
      <w:r w:rsidR="00E90BF2">
        <w:t>dataframe</w:t>
      </w:r>
      <w:proofErr w:type="spellEnd"/>
      <w:r w:rsidR="00E90BF2">
        <w:t xml:space="preserve"> is exported to .CSV file.</w:t>
      </w:r>
    </w:p>
    <w:p w14:paraId="402CB4E1" w14:textId="5399EA53" w:rsidR="00E362E2" w:rsidRPr="00B04EE1" w:rsidRDefault="00E362E2" w:rsidP="00E362E2">
      <w:pPr>
        <w:pStyle w:val="Caption"/>
        <w:keepNext/>
        <w:rPr>
          <w:rStyle w:val="Caption2"/>
        </w:rPr>
      </w:pPr>
      <w:bookmarkStart w:id="2" w:name="_Toc104557026"/>
      <w:r>
        <w:t xml:space="preserve">Table </w:t>
      </w:r>
      <w:fldSimple w:instr=" SEQ Table \* ARABIC ">
        <w:r w:rsidR="00AB080B">
          <w:rPr>
            <w:noProof/>
          </w:rPr>
          <w:t>2</w:t>
        </w:r>
      </w:fldSimple>
      <w:r>
        <w:br/>
      </w:r>
      <w:r>
        <w:rPr>
          <w:rStyle w:val="Caption2"/>
        </w:rPr>
        <w:t>Dataset after removing empty rows</w:t>
      </w:r>
      <w:bookmarkEnd w:id="2"/>
    </w:p>
    <w:p w14:paraId="0E24047E" w14:textId="6C6DF337" w:rsidR="00E362E2" w:rsidRDefault="00CA50DD" w:rsidP="00E362E2">
      <w:pPr>
        <w:pStyle w:val="Figureimage"/>
      </w:pPr>
      <w:r>
        <w:drawing>
          <wp:inline distT="0" distB="0" distL="0" distR="0" wp14:anchorId="30669449" wp14:editId="41EE4230">
            <wp:extent cx="5943600" cy="572262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5722620"/>
                    </a:xfrm>
                    <a:prstGeom prst="rect">
                      <a:avLst/>
                    </a:prstGeom>
                  </pic:spPr>
                </pic:pic>
              </a:graphicData>
            </a:graphic>
          </wp:inline>
        </w:drawing>
      </w:r>
    </w:p>
    <w:p w14:paraId="714BB928" w14:textId="7FF5A0A0" w:rsidR="00CA50DD" w:rsidRDefault="00E362E2" w:rsidP="00CA50DD">
      <w:pPr>
        <w:pStyle w:val="Notes"/>
      </w:pPr>
      <w:r>
        <w:t xml:space="preserve">Notes. </w:t>
      </w:r>
      <w:r w:rsidR="00CA50DD">
        <w:t>Items purchased from previous customers based on historical data. The data set consists of 7,501 customer purchase history and 20 columns/variables. Item01-Item20: Item that customer bought. Only one transaction was for a customer who purchased 20 items. After loading the initial dataset, only reading in every other row, there are zero empty rows.</w:t>
      </w:r>
    </w:p>
    <w:p w14:paraId="16CD06B4" w14:textId="03A441B0" w:rsidR="00E362E2" w:rsidRDefault="00E362E2" w:rsidP="00E362E2">
      <w:pPr>
        <w:pStyle w:val="Notes"/>
      </w:pPr>
    </w:p>
    <w:p w14:paraId="1A0C9502" w14:textId="4FB05C4C" w:rsidR="00B71AF2" w:rsidRPr="00B71AF2" w:rsidRDefault="00B71AF2" w:rsidP="00B71AF2">
      <w:pPr>
        <w:pStyle w:val="Caption"/>
        <w:keepNext/>
        <w:rPr>
          <w:rStyle w:val="Caption2"/>
        </w:rPr>
      </w:pPr>
      <w:bookmarkStart w:id="3" w:name="_Toc104557027"/>
      <w:r>
        <w:t xml:space="preserve">Table </w:t>
      </w:r>
      <w:r w:rsidR="008D1E18">
        <w:fldChar w:fldCharType="begin"/>
      </w:r>
      <w:r w:rsidR="008D1E18">
        <w:instrText xml:space="preserve"> SEQ Table \* ARABIC </w:instrText>
      </w:r>
      <w:r w:rsidR="008D1E18">
        <w:fldChar w:fldCharType="separate"/>
      </w:r>
      <w:r w:rsidR="00AB080B">
        <w:rPr>
          <w:noProof/>
        </w:rPr>
        <w:t>3</w:t>
      </w:r>
      <w:r w:rsidR="008D1E18">
        <w:rPr>
          <w:noProof/>
        </w:rPr>
        <w:fldChar w:fldCharType="end"/>
      </w:r>
      <w:r>
        <w:br/>
      </w:r>
      <w:r>
        <w:rPr>
          <w:rStyle w:val="Caption2"/>
        </w:rPr>
        <w:t>120 items including the blank ‘nan’ item</w:t>
      </w:r>
      <w:bookmarkEnd w:id="3"/>
    </w:p>
    <w:p w14:paraId="4F78AF37" w14:textId="51859B72" w:rsidR="00B71AF2" w:rsidRDefault="00B71AF2" w:rsidP="00B71AF2">
      <w:pPr>
        <w:pStyle w:val="Figureimage"/>
      </w:pPr>
      <w:r w:rsidRPr="00B71AF2">
        <w:drawing>
          <wp:inline distT="0" distB="0" distL="0" distR="0" wp14:anchorId="0DA939B0" wp14:editId="2AFF6996">
            <wp:extent cx="5943600" cy="4658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8360"/>
                    </a:xfrm>
                    <a:prstGeom prst="rect">
                      <a:avLst/>
                    </a:prstGeom>
                  </pic:spPr>
                </pic:pic>
              </a:graphicData>
            </a:graphic>
          </wp:inline>
        </w:drawing>
      </w:r>
    </w:p>
    <w:p w14:paraId="2284B3DA" w14:textId="1D108B64" w:rsidR="00B71AF2" w:rsidRPr="00B71AF2" w:rsidRDefault="00B71AF2" w:rsidP="00B71AF2">
      <w:pPr>
        <w:pStyle w:val="Notes"/>
      </w:pPr>
      <w:r>
        <w:t xml:space="preserve">Notes. </w:t>
      </w:r>
      <w:r w:rsidR="00035B07">
        <w:t>The extra ‘nan’ item will need to be removed before running the analysis.</w:t>
      </w:r>
    </w:p>
    <w:p w14:paraId="59098555" w14:textId="5D4CF0A2" w:rsidR="00B71AF2" w:rsidRDefault="00B71AF2" w:rsidP="00E362E2">
      <w:pPr>
        <w:pStyle w:val="Notes"/>
      </w:pPr>
    </w:p>
    <w:p w14:paraId="6BB86020" w14:textId="1B4C8D56" w:rsidR="00B71AF2" w:rsidRDefault="00B71AF2" w:rsidP="00E362E2">
      <w:pPr>
        <w:pStyle w:val="Notes"/>
      </w:pPr>
    </w:p>
    <w:p w14:paraId="29F3F25B" w14:textId="3ED6C82D" w:rsidR="00035B07" w:rsidRPr="00035B07" w:rsidRDefault="00035B07" w:rsidP="00035B07">
      <w:pPr>
        <w:pStyle w:val="Caption"/>
        <w:keepNext/>
        <w:rPr>
          <w:rStyle w:val="Caption2"/>
        </w:rPr>
      </w:pPr>
      <w:bookmarkStart w:id="4" w:name="_Toc104557028"/>
      <w:r>
        <w:t xml:space="preserve">Table </w:t>
      </w:r>
      <w:r w:rsidR="008D1E18">
        <w:fldChar w:fldCharType="begin"/>
      </w:r>
      <w:r w:rsidR="008D1E18">
        <w:instrText xml:space="preserve"> SEQ Table \* ARABIC </w:instrText>
      </w:r>
      <w:r w:rsidR="008D1E18">
        <w:fldChar w:fldCharType="separate"/>
      </w:r>
      <w:r w:rsidR="00AB080B">
        <w:rPr>
          <w:noProof/>
        </w:rPr>
        <w:t>4</w:t>
      </w:r>
      <w:r w:rsidR="008D1E18">
        <w:rPr>
          <w:noProof/>
        </w:rPr>
        <w:fldChar w:fldCharType="end"/>
      </w:r>
      <w:r>
        <w:br/>
      </w:r>
      <w:r>
        <w:rPr>
          <w:rStyle w:val="Caption2"/>
        </w:rPr>
        <w:t xml:space="preserve">Final </w:t>
      </w:r>
      <w:proofErr w:type="spellStart"/>
      <w:r>
        <w:rPr>
          <w:rStyle w:val="Caption2"/>
        </w:rPr>
        <w:t>dataframe</w:t>
      </w:r>
      <w:proofErr w:type="spellEnd"/>
      <w:r>
        <w:rPr>
          <w:rStyle w:val="Caption2"/>
        </w:rPr>
        <w:t xml:space="preserve"> with correct number of rows and </w:t>
      </w:r>
      <w:proofErr w:type="spellStart"/>
      <w:r>
        <w:rPr>
          <w:rStyle w:val="Caption2"/>
        </w:rPr>
        <w:t>columsn</w:t>
      </w:r>
      <w:bookmarkEnd w:id="4"/>
      <w:proofErr w:type="spellEnd"/>
    </w:p>
    <w:p w14:paraId="62D6CA52" w14:textId="11239410" w:rsidR="00B71AF2" w:rsidRDefault="00035B07" w:rsidP="00035B07">
      <w:pPr>
        <w:pStyle w:val="Figureimage"/>
      </w:pPr>
      <w:r w:rsidRPr="00035B07">
        <w:drawing>
          <wp:inline distT="0" distB="0" distL="0" distR="0" wp14:anchorId="1CF3D5CC" wp14:editId="6BC8E2A8">
            <wp:extent cx="5943600" cy="2245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5360"/>
                    </a:xfrm>
                    <a:prstGeom prst="rect">
                      <a:avLst/>
                    </a:prstGeom>
                  </pic:spPr>
                </pic:pic>
              </a:graphicData>
            </a:graphic>
          </wp:inline>
        </w:drawing>
      </w:r>
    </w:p>
    <w:p w14:paraId="1652B438" w14:textId="5B2DD758" w:rsidR="00B71AF2" w:rsidRDefault="00035B07" w:rsidP="00E362E2">
      <w:pPr>
        <w:pStyle w:val="Notes"/>
      </w:pPr>
      <w:r>
        <w:t xml:space="preserve">Notes. The final shape of the </w:t>
      </w:r>
      <w:proofErr w:type="spellStart"/>
      <w:r>
        <w:t>dataframe</w:t>
      </w:r>
      <w:proofErr w:type="spellEnd"/>
      <w:r>
        <w:t xml:space="preserve"> with 7,501 rows and 119 unique transaction items for columns.</w:t>
      </w:r>
    </w:p>
    <w:p w14:paraId="750A5959" w14:textId="29129129" w:rsidR="00B71AF2" w:rsidRDefault="00B71AF2" w:rsidP="00E362E2">
      <w:pPr>
        <w:pStyle w:val="Notes"/>
      </w:pPr>
    </w:p>
    <w:p w14:paraId="761C7891" w14:textId="3708379E" w:rsidR="00A30302" w:rsidRPr="00A30302" w:rsidRDefault="00A30302" w:rsidP="00A30302">
      <w:pPr>
        <w:pStyle w:val="Caption"/>
        <w:keepNext/>
        <w:rPr>
          <w:rStyle w:val="Caption2"/>
        </w:rPr>
      </w:pPr>
      <w:bookmarkStart w:id="5" w:name="_Toc104557029"/>
      <w:r>
        <w:t xml:space="preserve">Table </w:t>
      </w:r>
      <w:r w:rsidR="008D1E18">
        <w:fldChar w:fldCharType="begin"/>
      </w:r>
      <w:r w:rsidR="008D1E18">
        <w:instrText xml:space="preserve"> SEQ Table \* ARABIC </w:instrText>
      </w:r>
      <w:r w:rsidR="008D1E18">
        <w:fldChar w:fldCharType="separate"/>
      </w:r>
      <w:r w:rsidR="00AB080B">
        <w:rPr>
          <w:noProof/>
        </w:rPr>
        <w:t>5</w:t>
      </w:r>
      <w:r w:rsidR="008D1E18">
        <w:rPr>
          <w:noProof/>
        </w:rPr>
        <w:fldChar w:fldCharType="end"/>
      </w:r>
      <w:r>
        <w:br/>
      </w:r>
      <w:r>
        <w:rPr>
          <w:rStyle w:val="Caption2"/>
        </w:rPr>
        <w:t xml:space="preserve">Final </w:t>
      </w:r>
      <w:proofErr w:type="spellStart"/>
      <w:r>
        <w:rPr>
          <w:rStyle w:val="Caption2"/>
        </w:rPr>
        <w:t>dataframe</w:t>
      </w:r>
      <w:proofErr w:type="spellEnd"/>
      <w:r>
        <w:rPr>
          <w:rStyle w:val="Caption2"/>
        </w:rPr>
        <w:t xml:space="preserve"> ready for market basket analysis</w:t>
      </w:r>
      <w:bookmarkEnd w:id="5"/>
    </w:p>
    <w:p w14:paraId="4857A60A" w14:textId="7BC48A4F" w:rsidR="00B71AF2" w:rsidRDefault="001F2906" w:rsidP="00A30302">
      <w:pPr>
        <w:pStyle w:val="Figureimage"/>
      </w:pPr>
      <w:r>
        <w:drawing>
          <wp:inline distT="0" distB="0" distL="0" distR="0" wp14:anchorId="3DFAF95A" wp14:editId="3D35E6F1">
            <wp:extent cx="5943600" cy="5063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63490"/>
                    </a:xfrm>
                    <a:prstGeom prst="rect">
                      <a:avLst/>
                    </a:prstGeom>
                  </pic:spPr>
                </pic:pic>
              </a:graphicData>
            </a:graphic>
          </wp:inline>
        </w:drawing>
      </w:r>
    </w:p>
    <w:p w14:paraId="6CD0BFCA" w14:textId="36584242" w:rsidR="00B71AF2" w:rsidRPr="00AF1326" w:rsidRDefault="00A30302" w:rsidP="00E362E2">
      <w:pPr>
        <w:pStyle w:val="Notes"/>
      </w:pPr>
      <w:r>
        <w:t xml:space="preserve">Notes. The final </w:t>
      </w:r>
      <w:proofErr w:type="spellStart"/>
      <w:r>
        <w:t>dataframe</w:t>
      </w:r>
      <w:proofErr w:type="spellEnd"/>
      <w:r>
        <w:t xml:space="preserve"> ready for the market basket analysis. </w:t>
      </w:r>
      <w:r w:rsidR="001F2906">
        <w:t xml:space="preserve">There are 7,501 transactions and 119 columns. The columns are the unique transaction </w:t>
      </w:r>
      <w:proofErr w:type="gramStart"/>
      <w:r w:rsidR="001F2906">
        <w:t>items</w:t>
      </w:r>
      <w:proofErr w:type="gramEnd"/>
      <w:r w:rsidR="001F2906">
        <w:t xml:space="preserve"> and the rows are Boolean True or False depending on whether that item was included or not in the transaction. The file is exported to ‘tables\d212_3_1_cleaned.csv’ and is attached to the submission.</w:t>
      </w:r>
    </w:p>
    <w:p w14:paraId="25351B8E" w14:textId="77777777" w:rsidR="00A30302" w:rsidRPr="00A30302" w:rsidRDefault="00A30302" w:rsidP="00A30302">
      <w:r w:rsidRPr="00A30302">
        <w:br w:type="page"/>
      </w:r>
    </w:p>
    <w:p w14:paraId="5051446C" w14:textId="6627F028" w:rsidR="00296410" w:rsidRDefault="00296410" w:rsidP="00296410">
      <w:pPr>
        <w:pStyle w:val="Heading2"/>
      </w:pPr>
      <w:r>
        <w:t xml:space="preserve">C2.  Execute the code used to generate association rules with the </w:t>
      </w:r>
      <w:proofErr w:type="spellStart"/>
      <w:r>
        <w:t>Apriori</w:t>
      </w:r>
      <w:proofErr w:type="spellEnd"/>
      <w:r>
        <w:t xml:space="preserve"> algorithm. Provide screenshots that demonstrate the error-free functionality of the code.</w:t>
      </w:r>
    </w:p>
    <w:p w14:paraId="30407688" w14:textId="77777777" w:rsidR="00554210" w:rsidRPr="00AB080B" w:rsidRDefault="00554210" w:rsidP="00296410">
      <w:r w:rsidRPr="00AB080B">
        <w:t xml:space="preserve">The basic process to execute the </w:t>
      </w:r>
      <w:proofErr w:type="spellStart"/>
      <w:r w:rsidRPr="00AB080B">
        <w:t>apriori</w:t>
      </w:r>
      <w:proofErr w:type="spellEnd"/>
      <w:r w:rsidRPr="00AB080B">
        <w:t xml:space="preserve"> algorithm is:</w:t>
      </w:r>
    </w:p>
    <w:p w14:paraId="11FD6B17" w14:textId="4CE9EF72" w:rsidR="00554210" w:rsidRPr="00AB080B" w:rsidRDefault="00554210" w:rsidP="00554210">
      <w:pPr>
        <w:ind w:left="720"/>
      </w:pPr>
      <w:r w:rsidRPr="00AB080B">
        <w:t xml:space="preserve">a. </w:t>
      </w:r>
      <w:proofErr w:type="gramStart"/>
      <w:r w:rsidRPr="00AB080B">
        <w:t>create</w:t>
      </w:r>
      <w:proofErr w:type="gramEnd"/>
      <w:r w:rsidRPr="00AB080B">
        <w:t xml:space="preserve"> the frequency </w:t>
      </w:r>
      <w:proofErr w:type="spellStart"/>
      <w:r w:rsidRPr="00AB080B">
        <w:t>itemsets</w:t>
      </w:r>
      <w:proofErr w:type="spellEnd"/>
      <w:r w:rsidRPr="00AB080B">
        <w:t xml:space="preserve"> using some minimal support cutoff set by user,</w:t>
      </w:r>
      <w:r w:rsidR="00A40E90">
        <w:t xml:space="preserve"> then</w:t>
      </w:r>
    </w:p>
    <w:p w14:paraId="5FA49E8D" w14:textId="38CA935E" w:rsidR="00554210" w:rsidRDefault="00554210" w:rsidP="00554210">
      <w:pPr>
        <w:ind w:left="720"/>
      </w:pPr>
      <w:r w:rsidRPr="00AB080B">
        <w:t xml:space="preserve">b. </w:t>
      </w:r>
      <w:proofErr w:type="gramStart"/>
      <w:r w:rsidRPr="00AB080B">
        <w:t>create</w:t>
      </w:r>
      <w:proofErr w:type="gramEnd"/>
      <w:r w:rsidRPr="00AB080B">
        <w:t xml:space="preserve"> rules</w:t>
      </w:r>
      <w:r>
        <w:t xml:space="preserve"> from the </w:t>
      </w:r>
      <w:proofErr w:type="spellStart"/>
      <w:r>
        <w:t>itemsets</w:t>
      </w:r>
      <w:proofErr w:type="spellEnd"/>
      <w:r>
        <w:t xml:space="preserve"> created above</w:t>
      </w:r>
      <w:r w:rsidR="00A40E90">
        <w:t>, then</w:t>
      </w:r>
    </w:p>
    <w:p w14:paraId="5AB707EE" w14:textId="005CEAA6" w:rsidR="00554210" w:rsidRDefault="00554210" w:rsidP="00554210">
      <w:pPr>
        <w:ind w:left="720"/>
      </w:pPr>
      <w:r>
        <w:t xml:space="preserve">c. </w:t>
      </w:r>
      <w:proofErr w:type="gramStart"/>
      <w:r>
        <w:t>prune</w:t>
      </w:r>
      <w:proofErr w:type="gramEnd"/>
      <w:r>
        <w:t xml:space="preserve"> the rules</w:t>
      </w:r>
      <w:r w:rsidR="00A40E90">
        <w:t xml:space="preserve"> using additional filters</w:t>
      </w:r>
      <w:r>
        <w:t>, then</w:t>
      </w:r>
    </w:p>
    <w:p w14:paraId="3F75456B" w14:textId="5D7DE476" w:rsidR="00554210" w:rsidRDefault="00554210" w:rsidP="00554210">
      <w:pPr>
        <w:ind w:left="720"/>
      </w:pPr>
      <w:r>
        <w:t xml:space="preserve">d. repeat steps a, </w:t>
      </w:r>
      <w:proofErr w:type="gramStart"/>
      <w:r>
        <w:t>b</w:t>
      </w:r>
      <w:proofErr w:type="gramEnd"/>
      <w:r>
        <w:t xml:space="preserve"> and c until you achieve desired results.</w:t>
      </w:r>
    </w:p>
    <w:p w14:paraId="598D9ED9" w14:textId="26D55F0E" w:rsidR="0079753A" w:rsidRDefault="00912A69" w:rsidP="00554210">
      <w:r>
        <w:t>Table 6</w:t>
      </w:r>
      <w:r w:rsidR="0079753A">
        <w:t xml:space="preserve"> shows</w:t>
      </w:r>
      <w:r w:rsidR="00554210">
        <w:t xml:space="preserve"> an example of </w:t>
      </w:r>
      <w:r>
        <w:t xml:space="preserve">executing </w:t>
      </w:r>
      <w:r w:rsidR="00554210">
        <w:t>these steps.</w:t>
      </w:r>
    </w:p>
    <w:p w14:paraId="5A4D1456" w14:textId="77777777" w:rsidR="00AB080B" w:rsidRDefault="00AB080B" w:rsidP="00554210"/>
    <w:p w14:paraId="478773C1" w14:textId="77777777" w:rsidR="00AB080B" w:rsidRDefault="00AB080B" w:rsidP="00AB080B">
      <w:pPr>
        <w:pStyle w:val="Heading2"/>
      </w:pPr>
      <w:r>
        <w:t>C3.  Provide values for the support, lift, and confidence of the association rules table.</w:t>
      </w:r>
    </w:p>
    <w:p w14:paraId="32707EA0" w14:textId="36023E86" w:rsidR="00AB080B" w:rsidRDefault="00AB080B" w:rsidP="00AB080B">
      <w:r>
        <w:t>Table</w:t>
      </w:r>
      <w:r w:rsidR="002F2991">
        <w:t xml:space="preserve"> 6 also</w:t>
      </w:r>
      <w:r>
        <w:t xml:space="preserve"> shows the </w:t>
      </w:r>
      <w:r w:rsidR="002F2991">
        <w:t>metrics calculated for each rule</w:t>
      </w:r>
      <w:r>
        <w:t xml:space="preserve">. Metrics include support, lift and confidence. </w:t>
      </w:r>
    </w:p>
    <w:p w14:paraId="20B68A88" w14:textId="77777777" w:rsidR="00AB080B" w:rsidRDefault="00AB080B" w:rsidP="00AB080B"/>
    <w:p w14:paraId="15ED450C" w14:textId="77777777" w:rsidR="00AB080B" w:rsidRDefault="00AB080B" w:rsidP="00AB080B">
      <w:pPr>
        <w:pStyle w:val="Heading2"/>
      </w:pPr>
      <w:r>
        <w:t xml:space="preserve">C4.  Identify the top three rules generated by the </w:t>
      </w:r>
      <w:proofErr w:type="spellStart"/>
      <w:r>
        <w:t>Apriori</w:t>
      </w:r>
      <w:proofErr w:type="spellEnd"/>
      <w:r>
        <w:t xml:space="preserve"> algorithm. Include a screenshot of the top rules along with their summaries.</w:t>
      </w:r>
    </w:p>
    <w:p w14:paraId="4A7E9555" w14:textId="0F17B16D" w:rsidR="00AB080B" w:rsidRDefault="00AB080B" w:rsidP="00AB080B">
      <w:r w:rsidRPr="0079753A">
        <w:t xml:space="preserve">Table </w:t>
      </w:r>
      <w:r w:rsidR="002F2991">
        <w:t xml:space="preserve">7 </w:t>
      </w:r>
      <w:r w:rsidRPr="0079753A">
        <w:t>shows a list of the top three (3) rules</w:t>
      </w:r>
      <w:r>
        <w:t xml:space="preserve"> sorted by lift values. </w:t>
      </w:r>
    </w:p>
    <w:p w14:paraId="51932CBE" w14:textId="16285AB4" w:rsidR="00554210" w:rsidRDefault="00554210" w:rsidP="00554210"/>
    <w:p w14:paraId="746F1470" w14:textId="77777777" w:rsidR="00912A69" w:rsidRPr="00554210" w:rsidRDefault="00AB080B" w:rsidP="00912A69">
      <w:pPr>
        <w:pStyle w:val="Caption"/>
        <w:keepNext/>
        <w:rPr>
          <w:rStyle w:val="Caption2"/>
        </w:rPr>
      </w:pPr>
      <w:bookmarkStart w:id="6" w:name="_Toc104557030"/>
      <w:r>
        <w:t xml:space="preserve">Table </w:t>
      </w:r>
      <w:r w:rsidR="008D1E18">
        <w:fldChar w:fldCharType="begin"/>
      </w:r>
      <w:r w:rsidR="008D1E18">
        <w:instrText xml:space="preserve"> SEQ Table \* ARABIC </w:instrText>
      </w:r>
      <w:r w:rsidR="008D1E18">
        <w:fldChar w:fldCharType="separate"/>
      </w:r>
      <w:r>
        <w:rPr>
          <w:noProof/>
        </w:rPr>
        <w:t>6</w:t>
      </w:r>
      <w:r w:rsidR="008D1E18">
        <w:rPr>
          <w:noProof/>
        </w:rPr>
        <w:fldChar w:fldCharType="end"/>
      </w:r>
      <w:r w:rsidR="00912A69">
        <w:br/>
      </w:r>
      <w:r w:rsidR="00912A69">
        <w:rPr>
          <w:rStyle w:val="Caption2"/>
        </w:rPr>
        <w:t xml:space="preserve">Example code to generate association rules using </w:t>
      </w:r>
      <w:proofErr w:type="spellStart"/>
      <w:r w:rsidR="00912A69">
        <w:rPr>
          <w:rStyle w:val="Caption2"/>
        </w:rPr>
        <w:t>Apriori</w:t>
      </w:r>
      <w:proofErr w:type="spellEnd"/>
      <w:r w:rsidR="00912A69">
        <w:rPr>
          <w:rStyle w:val="Caption2"/>
        </w:rPr>
        <w:t xml:space="preserve"> algorithm</w:t>
      </w:r>
      <w:bookmarkEnd w:id="6"/>
    </w:p>
    <w:p w14:paraId="252C7187" w14:textId="06EEEAFB" w:rsidR="00554210" w:rsidRDefault="00C777F0" w:rsidP="00554210">
      <w:pPr>
        <w:pStyle w:val="Figureimage"/>
      </w:pPr>
      <w:r>
        <w:drawing>
          <wp:inline distT="0" distB="0" distL="0" distR="0" wp14:anchorId="16B94B2B" wp14:editId="713B9B44">
            <wp:extent cx="5943600" cy="4410710"/>
            <wp:effectExtent l="0" t="0" r="0" b="889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943600" cy="4410710"/>
                    </a:xfrm>
                    <a:prstGeom prst="rect">
                      <a:avLst/>
                    </a:prstGeom>
                  </pic:spPr>
                </pic:pic>
              </a:graphicData>
            </a:graphic>
          </wp:inline>
        </w:drawing>
      </w:r>
    </w:p>
    <w:p w14:paraId="27D3EDF5" w14:textId="581EDE5A" w:rsidR="00554210" w:rsidRDefault="00AB080B" w:rsidP="00AB080B">
      <w:pPr>
        <w:pStyle w:val="Notes"/>
      </w:pPr>
      <w:r>
        <w:t xml:space="preserve">Notes. The </w:t>
      </w:r>
      <w:r w:rsidR="00786C46">
        <w:t xml:space="preserve">frequency </w:t>
      </w:r>
      <w:proofErr w:type="spellStart"/>
      <w:r w:rsidR="00786C46">
        <w:t>itemsets</w:t>
      </w:r>
      <w:proofErr w:type="spellEnd"/>
      <w:r w:rsidR="00786C46">
        <w:t xml:space="preserve"> is the first part and </w:t>
      </w:r>
      <w:r>
        <w:t xml:space="preserve">is used to created </w:t>
      </w:r>
      <w:proofErr w:type="spellStart"/>
      <w:r>
        <w:t>itemsets</w:t>
      </w:r>
      <w:proofErr w:type="spellEnd"/>
      <w:r>
        <w:t xml:space="preserve"> using a minimum support cutoff</w:t>
      </w:r>
      <w:r w:rsidR="00786C46">
        <w:t xml:space="preserve"> (in this case the minimum support cutoff is set at 3/1000)</w:t>
      </w:r>
      <w:r>
        <w:t xml:space="preserve">, and the second </w:t>
      </w:r>
      <w:r w:rsidR="00786C46">
        <w:t>part</w:t>
      </w:r>
      <w:r>
        <w:t xml:space="preserve"> is used to creates the rules using a specific metric</w:t>
      </w:r>
      <w:r w:rsidR="00786C46">
        <w:t xml:space="preserve"> (in this case the minimum confidence cutoff is set at 3/10)</w:t>
      </w:r>
      <w:r>
        <w:t xml:space="preserve">. </w:t>
      </w:r>
      <w:proofErr w:type="gramStart"/>
      <w:r w:rsidR="00C777F0">
        <w:t>.head</w:t>
      </w:r>
      <w:proofErr w:type="gramEnd"/>
      <w:r w:rsidR="00C777F0">
        <w:t>(8) shows the first eight (8) rules meeting these criterion. The number one (1) rule has a very strong lift value of 8.</w:t>
      </w:r>
    </w:p>
    <w:p w14:paraId="77074980" w14:textId="77777777" w:rsidR="00296410" w:rsidRDefault="00296410" w:rsidP="00AB080B">
      <w:pPr>
        <w:ind w:firstLine="0"/>
      </w:pPr>
    </w:p>
    <w:p w14:paraId="14DA34EC" w14:textId="62F6E688" w:rsidR="00067BF0" w:rsidRPr="00580AD1" w:rsidRDefault="00067BF0" w:rsidP="00067BF0">
      <w:pPr>
        <w:pStyle w:val="Caption"/>
        <w:keepNext/>
        <w:rPr>
          <w:rStyle w:val="Caption2"/>
        </w:rPr>
      </w:pPr>
      <w:bookmarkStart w:id="7" w:name="_Toc104557031"/>
      <w:r>
        <w:t xml:space="preserve">Table </w:t>
      </w:r>
      <w:fldSimple w:instr=" SEQ Table \* ARABIC ">
        <w:r w:rsidR="00DA4696">
          <w:rPr>
            <w:noProof/>
          </w:rPr>
          <w:t>7</w:t>
        </w:r>
      </w:fldSimple>
      <w:r>
        <w:br/>
      </w:r>
      <w:r>
        <w:rPr>
          <w:rStyle w:val="Caption2"/>
        </w:rPr>
        <w:t xml:space="preserve">Top </w:t>
      </w:r>
      <w:r w:rsidR="0079753A">
        <w:rPr>
          <w:rStyle w:val="Caption2"/>
        </w:rPr>
        <w:t>three (3)</w:t>
      </w:r>
      <w:r>
        <w:rPr>
          <w:rStyle w:val="Caption2"/>
        </w:rPr>
        <w:t xml:space="preserve"> rules sorted by lift</w:t>
      </w:r>
      <w:bookmarkEnd w:id="7"/>
    </w:p>
    <w:p w14:paraId="122D0EFD" w14:textId="66899A34" w:rsidR="00067BF0" w:rsidRPr="007B47A0" w:rsidRDefault="00DA4696" w:rsidP="00067BF0">
      <w:pPr>
        <w:pStyle w:val="Figureimage"/>
      </w:pPr>
      <w:r>
        <w:drawing>
          <wp:inline distT="0" distB="0" distL="0" distR="0" wp14:anchorId="47EDA484" wp14:editId="11BF62BB">
            <wp:extent cx="5943600" cy="2494280"/>
            <wp:effectExtent l="0" t="0" r="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2494280"/>
                    </a:xfrm>
                    <a:prstGeom prst="rect">
                      <a:avLst/>
                    </a:prstGeom>
                  </pic:spPr>
                </pic:pic>
              </a:graphicData>
            </a:graphic>
          </wp:inline>
        </w:drawing>
      </w:r>
    </w:p>
    <w:p w14:paraId="65A4BDCD" w14:textId="4A4C01A1" w:rsidR="00067BF0" w:rsidRDefault="00067BF0" w:rsidP="00067BF0">
      <w:pPr>
        <w:pStyle w:val="Notes"/>
      </w:pPr>
      <w:r>
        <w:t>Notes. After creating association rules and filtering and sorting by lift values, the final set of rules is available.</w:t>
      </w:r>
      <w:r w:rsidR="00282F47">
        <w:t xml:space="preserve"> The “best” association rule ha</w:t>
      </w:r>
      <w:r w:rsidR="00DA4696">
        <w:t xml:space="preserve">s a lift of 6, </w:t>
      </w:r>
      <w:r w:rsidR="00282F47">
        <w:t>indicating a strong likelihood of occurrence.</w:t>
      </w:r>
      <w:r>
        <w:t xml:space="preserve"> This completes the original analysis goal stated in section A2 and answers the research question in section A1.</w:t>
      </w:r>
    </w:p>
    <w:p w14:paraId="5207E2C2" w14:textId="685C8161" w:rsidR="00092531" w:rsidRPr="00092531" w:rsidRDefault="00092531" w:rsidP="0009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auto"/>
          <w:sz w:val="20"/>
          <w:szCs w:val="20"/>
          <w:lang w:eastAsia="en-US"/>
        </w:rPr>
      </w:pPr>
    </w:p>
    <w:p w14:paraId="20C3DDF4" w14:textId="27C374E7" w:rsidR="00253694" w:rsidRDefault="00FA69AA" w:rsidP="000323DF">
      <w:pPr>
        <w:pStyle w:val="Heading1"/>
      </w:pPr>
      <w:r>
        <w:t xml:space="preserve">Part IV: </w:t>
      </w:r>
      <w:r w:rsidR="00296410">
        <w:t>Data Summary and Implication</w:t>
      </w:r>
    </w:p>
    <w:p w14:paraId="0765D9C3" w14:textId="7EFC849D" w:rsidR="00296410" w:rsidRDefault="00296410" w:rsidP="00296410">
      <w:r>
        <w:t>D.  Summarize your data analysis by doing the following:</w:t>
      </w:r>
    </w:p>
    <w:p w14:paraId="38787013" w14:textId="77777777" w:rsidR="00932A25" w:rsidRDefault="00932A25" w:rsidP="00296410"/>
    <w:p w14:paraId="1C902F2F" w14:textId="6BD5FEEE" w:rsidR="00296410" w:rsidRDefault="00296410" w:rsidP="00296410">
      <w:pPr>
        <w:pStyle w:val="Heading2"/>
      </w:pPr>
      <w:r>
        <w:t>D1.  Summarize the significance of support, lift, and confidence from the results of the analysis.</w:t>
      </w:r>
    </w:p>
    <w:p w14:paraId="0BA1E67A" w14:textId="2249DCFA" w:rsidR="005A7F06" w:rsidRDefault="005A7F06" w:rsidP="005A7F06">
      <w:r>
        <w:t xml:space="preserve">Here is what the metrics look like for </w:t>
      </w:r>
      <w:r w:rsidR="00DA4696">
        <w:t>the top</w:t>
      </w:r>
      <w:r>
        <w:t xml:space="preserve"> rule:</w:t>
      </w:r>
    </w:p>
    <w:p w14:paraId="778D54C2" w14:textId="3C38F155" w:rsidR="005A7F06" w:rsidRPr="005A7F06" w:rsidRDefault="00DA4696" w:rsidP="00DA4696">
      <w:pPr>
        <w:pStyle w:val="Figureimage"/>
      </w:pPr>
      <w:r>
        <w:drawing>
          <wp:inline distT="0" distB="0" distL="0" distR="0" wp14:anchorId="6F8F2CC8" wp14:editId="5E44C752">
            <wp:extent cx="5943600" cy="784860"/>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7"/>
                    <a:stretch>
                      <a:fillRect/>
                    </a:stretch>
                  </pic:blipFill>
                  <pic:spPr>
                    <a:xfrm>
                      <a:off x="0" y="0"/>
                      <a:ext cx="5943600" cy="784860"/>
                    </a:xfrm>
                    <a:prstGeom prst="rect">
                      <a:avLst/>
                    </a:prstGeom>
                  </pic:spPr>
                </pic:pic>
              </a:graphicData>
            </a:graphic>
          </wp:inline>
        </w:drawing>
      </w:r>
    </w:p>
    <w:p w14:paraId="754F74AE" w14:textId="6E3ED364" w:rsidR="00E56510" w:rsidRDefault="00E56510" w:rsidP="00E56510">
      <w:r>
        <w:t>The support value for the first rule is 0.00</w:t>
      </w:r>
      <w:r w:rsidR="00BD74BD">
        <w:t>4</w:t>
      </w:r>
      <w:r>
        <w:t xml:space="preserve">. This number is calculated by dividing the number of transactions containing </w:t>
      </w:r>
      <w:r w:rsidR="00BD74BD">
        <w:t>“</w:t>
      </w:r>
      <w:r w:rsidR="00BD74BD" w:rsidRPr="00BD74BD">
        <w:t>Dust-Off Compressed Gas 2 pack</w:t>
      </w:r>
      <w:r w:rsidR="00BD74BD">
        <w:t>”, “</w:t>
      </w:r>
      <w:r w:rsidR="00BD74BD" w:rsidRPr="00BD74BD">
        <w:t>Anker 2-in-1 USB Card Reader</w:t>
      </w:r>
      <w:r w:rsidR="00BD74BD">
        <w:t>”, and “</w:t>
      </w:r>
      <w:r w:rsidR="00BD74BD" w:rsidRPr="00BD74BD">
        <w:t>FEIYOLD Blue light Blocking Glasses</w:t>
      </w:r>
      <w:r w:rsidR="00BD74BD">
        <w:t>”</w:t>
      </w:r>
      <w:r>
        <w:t xml:space="preserve"> by the total number of transactions.</w:t>
      </w:r>
    </w:p>
    <w:p w14:paraId="1568CC5C" w14:textId="6FE3E690" w:rsidR="00E56510" w:rsidRDefault="00E56510" w:rsidP="00E56510">
      <w:r>
        <w:t>The confidence level for the rule is 0.4</w:t>
      </w:r>
      <w:r w:rsidR="00BD74BD">
        <w:t>03</w:t>
      </w:r>
      <w:r>
        <w:t xml:space="preserve">, which shows that out of all the transactions that contain both </w:t>
      </w:r>
      <w:r w:rsidR="00BD74BD">
        <w:t>“</w:t>
      </w:r>
      <w:r w:rsidR="00BD74BD" w:rsidRPr="00BD74BD">
        <w:t>Dust-Off Compressed Gas 2 pack</w:t>
      </w:r>
      <w:r w:rsidR="00BD74BD">
        <w:t>” and “</w:t>
      </w:r>
      <w:r w:rsidR="00BD74BD" w:rsidRPr="00BD74BD">
        <w:t>Anker 2-in-1 USB Card Reader</w:t>
      </w:r>
      <w:r w:rsidR="00BD74BD">
        <w:t xml:space="preserve">”, </w:t>
      </w:r>
      <w:r>
        <w:t>4</w:t>
      </w:r>
      <w:r w:rsidR="00BD74BD">
        <w:t>0.3</w:t>
      </w:r>
      <w:r>
        <w:t xml:space="preserve"> percent contain </w:t>
      </w:r>
      <w:r w:rsidR="00BD74BD">
        <w:t>“</w:t>
      </w:r>
      <w:r w:rsidR="00BD74BD" w:rsidRPr="00BD74BD">
        <w:t>FEIYOLD Blue light Blocking Glasses</w:t>
      </w:r>
      <w:r w:rsidR="00BD74BD">
        <w:t>”</w:t>
      </w:r>
      <w:r>
        <w:t xml:space="preserve"> too.</w:t>
      </w:r>
    </w:p>
    <w:p w14:paraId="626ED0F3" w14:textId="082B4AA5" w:rsidR="00296410" w:rsidRDefault="00E56510" w:rsidP="00E56510">
      <w:r>
        <w:t xml:space="preserve">The lift of </w:t>
      </w:r>
      <w:r w:rsidR="00BD74BD">
        <w:t>6.116</w:t>
      </w:r>
      <w:r>
        <w:t xml:space="preserve"> tells us that </w:t>
      </w:r>
      <w:r w:rsidR="00BD74BD">
        <w:t>“</w:t>
      </w:r>
      <w:r w:rsidR="00BD74BD" w:rsidRPr="00BD74BD">
        <w:t>FEIYOLD Blue light Blocking Glasses</w:t>
      </w:r>
      <w:r w:rsidR="00BD74BD">
        <w:t>”</w:t>
      </w:r>
      <w:r>
        <w:t xml:space="preserve"> is </w:t>
      </w:r>
      <w:r w:rsidR="00BD74BD">
        <w:t>6</w:t>
      </w:r>
      <w:r>
        <w:t xml:space="preserve"> times more likely to be bought by the customers who buy both</w:t>
      </w:r>
      <w:r w:rsidR="00BD74BD">
        <w:t xml:space="preserve"> “</w:t>
      </w:r>
      <w:r w:rsidR="00BD74BD" w:rsidRPr="00BD74BD">
        <w:t>Dust-Off Compressed Gas 2 pack</w:t>
      </w:r>
      <w:r w:rsidR="00BD74BD">
        <w:t>” and “</w:t>
      </w:r>
      <w:r w:rsidR="00BD74BD" w:rsidRPr="00BD74BD">
        <w:t>Anker 2-in-1 USB Card Reader</w:t>
      </w:r>
      <w:r w:rsidR="00BD74BD">
        <w:t>”</w:t>
      </w:r>
      <w:r>
        <w:t xml:space="preserve"> compared to the default likelihood sale of</w:t>
      </w:r>
      <w:r w:rsidR="00BD74BD">
        <w:t xml:space="preserve"> “</w:t>
      </w:r>
      <w:r w:rsidR="00BD74BD" w:rsidRPr="00BD74BD">
        <w:t>FEIYOLD Blue light Blocking Glasses</w:t>
      </w:r>
      <w:r w:rsidR="00BD74BD">
        <w:t>”.</w:t>
      </w:r>
    </w:p>
    <w:p w14:paraId="011144CF" w14:textId="77777777" w:rsidR="00296410" w:rsidRDefault="00296410" w:rsidP="00296410"/>
    <w:p w14:paraId="5052E0EE" w14:textId="00A957B9" w:rsidR="00296410" w:rsidRDefault="00296410" w:rsidP="00296410">
      <w:pPr>
        <w:pStyle w:val="Heading2"/>
      </w:pPr>
      <w:r>
        <w:t>D2.  Discuss the practical significance of the findings from the analysis.</w:t>
      </w:r>
    </w:p>
    <w:p w14:paraId="3DD1BFEC" w14:textId="40D45FF7" w:rsidR="00296410" w:rsidRDefault="00CA34C3" w:rsidP="00296410">
      <w:r>
        <w:t xml:space="preserve">The transactions data was small and the minimum support of 3/1000 for the frequency </w:t>
      </w:r>
      <w:proofErr w:type="spellStart"/>
      <w:r>
        <w:t>itemsets</w:t>
      </w:r>
      <w:proofErr w:type="spellEnd"/>
      <w:r>
        <w:t xml:space="preserve"> was small, the overall support values for all rules was very small. However, within the problem space of these 7,500 transactions, there is a strong </w:t>
      </w:r>
      <w:proofErr w:type="spellStart"/>
      <w:r>
        <w:t>likihood</w:t>
      </w:r>
      <w:proofErr w:type="spellEnd"/>
      <w:r>
        <w:t xml:space="preserve"> of these top rules with a confidence of at least 40%.</w:t>
      </w:r>
    </w:p>
    <w:p w14:paraId="2E725D46" w14:textId="77777777" w:rsidR="00CA34C3" w:rsidRDefault="00CA34C3" w:rsidP="00296410"/>
    <w:p w14:paraId="1068813C" w14:textId="32BC84FF" w:rsidR="00296410" w:rsidRDefault="00296410" w:rsidP="00296410">
      <w:pPr>
        <w:pStyle w:val="Heading2"/>
      </w:pPr>
      <w:r>
        <w:t>D3.  Recommend a course of action for the real-world organizational situation from part A1 based on your results from part D1.</w:t>
      </w:r>
    </w:p>
    <w:p w14:paraId="0546F053" w14:textId="77692695" w:rsidR="00296410" w:rsidRDefault="00CA34C3" w:rsidP="00296410">
      <w:r>
        <w:t>Based on the findings, recommend positioning the “blue light” glasses, which are often used when operating a computer or other electronic displays</w:t>
      </w:r>
      <w:r w:rsidR="00AA5770">
        <w:t>, recommend positioning these glasses near to the computer accessories</w:t>
      </w:r>
      <w:r w:rsidR="00A73AA4">
        <w:t>, specifically the “</w:t>
      </w:r>
      <w:r w:rsidR="00A73AA4" w:rsidRPr="00A73AA4">
        <w:t>Dust-Off Compressed Gas 2 pack</w:t>
      </w:r>
      <w:r w:rsidR="00A73AA4">
        <w:t>” and “</w:t>
      </w:r>
      <w:r w:rsidR="00A73AA4" w:rsidRPr="00A73AA4">
        <w:t>Anker 2-in-1 USB Card Reader</w:t>
      </w:r>
      <w:r w:rsidR="00A73AA4">
        <w:t>”</w:t>
      </w:r>
      <w:r w:rsidR="00AA5770">
        <w:t xml:space="preserve">. </w:t>
      </w:r>
      <w:r w:rsidR="00A73AA4">
        <w:t>This recommendation is based on the strong association between the glasses and these computer accessories.</w:t>
      </w:r>
    </w:p>
    <w:p w14:paraId="41EDDE13" w14:textId="77777777" w:rsidR="00296410" w:rsidRPr="00296410" w:rsidRDefault="00296410" w:rsidP="00296410"/>
    <w:p w14:paraId="0A5E2F3C" w14:textId="78763B0F" w:rsidR="00FA69AA" w:rsidRDefault="00FA69AA" w:rsidP="000323DF">
      <w:pPr>
        <w:pStyle w:val="Heading1"/>
      </w:pPr>
      <w:r>
        <w:t xml:space="preserve">Part V: </w:t>
      </w:r>
      <w:r w:rsidR="00B37F8C">
        <w:t>Attachments</w:t>
      </w:r>
    </w:p>
    <w:p w14:paraId="0D26B457" w14:textId="0386F0D4" w:rsidR="00950963" w:rsidRDefault="00950963" w:rsidP="00950963">
      <w:r>
        <w:t>E.  Provide a Panopto video recording that includes a demonstration of the functionality of the code used for the analysis and a summary of the programming environment.</w:t>
      </w:r>
    </w:p>
    <w:p w14:paraId="6AD19B4D" w14:textId="063FD236" w:rsidR="00FA1756" w:rsidRDefault="00FA1756" w:rsidP="00950963"/>
    <w:p w14:paraId="59701132" w14:textId="44985BEA" w:rsidR="00FA1756" w:rsidRDefault="008D1E18" w:rsidP="00950963">
      <w:hyperlink r:id="rId18" w:history="1">
        <w:r w:rsidR="00FA1756" w:rsidRPr="00093C84">
          <w:rPr>
            <w:rStyle w:val="Hyperlink"/>
          </w:rPr>
          <w:t>https://wgu.hosted.panopto.com/Panopto/Pages/Viewer.aspx?id=db41eb38-2833-4b2b-b513-aea20142eccb</w:t>
        </w:r>
      </w:hyperlink>
    </w:p>
    <w:p w14:paraId="53A6701A" w14:textId="77777777" w:rsidR="00FA1756" w:rsidRDefault="00FA1756" w:rsidP="00950963"/>
    <w:p w14:paraId="07AA32FC" w14:textId="1657872D" w:rsidR="00950963" w:rsidRDefault="00950963" w:rsidP="00950963">
      <w:r>
        <w:t xml:space="preserve"> </w:t>
      </w:r>
    </w:p>
    <w:p w14:paraId="27729FD3" w14:textId="77777777" w:rsidR="00950963" w:rsidRDefault="00950963" w:rsidP="00950963">
      <w:r>
        <w:t>F.  Record all web sources used to acquire data or segments of third-party code to support the application. Ensure the web sources are reliable.</w:t>
      </w:r>
    </w:p>
    <w:p w14:paraId="4CC9CA55" w14:textId="36E98FA2" w:rsidR="00950963" w:rsidRDefault="00950963" w:rsidP="00950963">
      <w:r>
        <w:t xml:space="preserve"> </w:t>
      </w:r>
    </w:p>
    <w:p w14:paraId="74640D8C" w14:textId="77777777" w:rsidR="00950963" w:rsidRDefault="00950963" w:rsidP="00950963">
      <w:r>
        <w:t>G.  Acknowledge sources, using in-text citations and references, for content that is quoted, paraphrased, or summarized.</w:t>
      </w:r>
    </w:p>
    <w:p w14:paraId="70B1AAF2" w14:textId="3937FBDD" w:rsidR="00950963" w:rsidRDefault="00950963" w:rsidP="00950963">
      <w:r>
        <w:t xml:space="preserve"> </w:t>
      </w:r>
    </w:p>
    <w:p w14:paraId="6AC4AF2C" w14:textId="6AF7EF90" w:rsidR="00950963" w:rsidRPr="00950963" w:rsidRDefault="00950963" w:rsidP="00950963">
      <w:r>
        <w:t>H.  Demonstrate professional communication in the content and presentation of your submission.</w:t>
      </w:r>
    </w:p>
    <w:p w14:paraId="7B68BB64" w14:textId="5ADF1982" w:rsidR="00382951" w:rsidRDefault="00382951">
      <w:pPr>
        <w:pStyle w:val="SectionTitle"/>
      </w:pPr>
      <w:r>
        <w:t>References</w:t>
      </w:r>
    </w:p>
    <w:p w14:paraId="30BBFFB1" w14:textId="77777777" w:rsidR="009374B5" w:rsidRDefault="00382951" w:rsidP="009374B5">
      <w:pPr>
        <w:pStyle w:val="Bibliography"/>
        <w:rPr>
          <w:noProof/>
        </w:rPr>
      </w:pPr>
      <w:r>
        <w:fldChar w:fldCharType="begin"/>
      </w:r>
      <w:r>
        <w:instrText xml:space="preserve"> BIBLIOGRAPHY  \l 1033 </w:instrText>
      </w:r>
      <w:r>
        <w:fldChar w:fldCharType="separate"/>
      </w:r>
      <w:r w:rsidR="009374B5">
        <w:rPr>
          <w:noProof/>
        </w:rPr>
        <w:t xml:space="preserve">Bruce, P. C., Gedeck, P., Shmueli, G., &amp; Patel, N. R. (2019). </w:t>
      </w:r>
      <w:r w:rsidR="009374B5">
        <w:rPr>
          <w:i/>
          <w:iCs/>
          <w:noProof/>
        </w:rPr>
        <w:t>Data Mining for Business Analytics Concepts, Techniques and Applications in Python.</w:t>
      </w:r>
      <w:r w:rsidR="009374B5">
        <w:rPr>
          <w:noProof/>
        </w:rPr>
        <w:t xml:space="preserve"> Wiley &amp; Sons, Incorporated, John.</w:t>
      </w:r>
    </w:p>
    <w:p w14:paraId="374CF667" w14:textId="77777777" w:rsidR="009374B5" w:rsidRDefault="009374B5" w:rsidP="009374B5">
      <w:pPr>
        <w:pStyle w:val="Bibliography"/>
        <w:rPr>
          <w:noProof/>
        </w:rPr>
      </w:pPr>
      <w:r>
        <w:rPr>
          <w:noProof/>
        </w:rPr>
        <w:t xml:space="preserve">Li, S. (2017, September). A Gentle Introduction on Market Basket Analysis — Association Rules. </w:t>
      </w:r>
      <w:r>
        <w:rPr>
          <w:i/>
          <w:iCs/>
          <w:noProof/>
        </w:rPr>
        <w:t>A Gentle Introduction on Market Basket Analysis — Association Rules</w:t>
      </w:r>
      <w:r>
        <w:rPr>
          <w:noProof/>
        </w:rPr>
        <w:t>. Retrieved May 24, 2022, from https://towardsdatascience.com/a-gentle-introduction-on-market-basket-analysis-association-rules-fa4b986a40ce</w:t>
      </w:r>
    </w:p>
    <w:p w14:paraId="1E95A3BD" w14:textId="77777777" w:rsidR="009374B5" w:rsidRDefault="009374B5" w:rsidP="009374B5">
      <w:pPr>
        <w:pStyle w:val="Bibliography"/>
        <w:rPr>
          <w:noProof/>
        </w:rPr>
      </w:pPr>
      <w:r>
        <w:rPr>
          <w:noProof/>
        </w:rPr>
        <w:t xml:space="preserve">Maitra, S. (2021, September). Association Rule Mining using Market Basket Analysis. </w:t>
      </w:r>
      <w:r>
        <w:rPr>
          <w:i/>
          <w:iCs/>
          <w:noProof/>
        </w:rPr>
        <w:t>Association Rule Mining using Market Basket Analysis</w:t>
      </w:r>
      <w:r>
        <w:rPr>
          <w:noProof/>
        </w:rPr>
        <w:t>. Retrieved May 24, 2022, from https://towardsdatascience.com/market-basket-analysis-knowledge-discovery-in-database-simplistic-approach-dc41659e1558</w:t>
      </w:r>
    </w:p>
    <w:p w14:paraId="6DB746B9" w14:textId="77777777" w:rsidR="009374B5" w:rsidRDefault="009374B5" w:rsidP="009374B5">
      <w:pPr>
        <w:pStyle w:val="Bibliography"/>
        <w:rPr>
          <w:noProof/>
        </w:rPr>
      </w:pPr>
      <w:r>
        <w:rPr>
          <w:noProof/>
        </w:rPr>
        <w:t xml:space="preserve">Market Basket Analysis. (2015, September). </w:t>
      </w:r>
      <w:r>
        <w:rPr>
          <w:i/>
          <w:iCs/>
          <w:noProof/>
        </w:rPr>
        <w:t>Market Basket Analysis</w:t>
      </w:r>
      <w:r>
        <w:rPr>
          <w:noProof/>
        </w:rPr>
        <w:t>. Retrieved May 26, 2022, from https://sarahtianhua.wordpress.com/portfolio/market-basket-analysis/</w:t>
      </w:r>
    </w:p>
    <w:p w14:paraId="2B2128D6" w14:textId="77777777" w:rsidR="009374B5" w:rsidRDefault="009374B5" w:rsidP="009374B5">
      <w:pPr>
        <w:pStyle w:val="Bibliography"/>
        <w:rPr>
          <w:noProof/>
        </w:rPr>
      </w:pPr>
      <w:r>
        <w:rPr>
          <w:noProof/>
        </w:rPr>
        <w:t xml:space="preserve">Mazzeschi, M. (2020, June). Performing a Market Basket Analysis with Machine Learning. </w:t>
      </w:r>
      <w:r>
        <w:rPr>
          <w:i/>
          <w:iCs/>
          <w:noProof/>
        </w:rPr>
        <w:t>Performing a Market Basket Analysis with Machine Learning</w:t>
      </w:r>
      <w:r>
        <w:rPr>
          <w:noProof/>
        </w:rPr>
        <w:t>. Retrieved May 24, 2022, from https://pub.towardsai.net/performing-a-market-basket-analysis-with-machine-learning-94b5514ce1cb</w:t>
      </w:r>
    </w:p>
    <w:p w14:paraId="32285683" w14:textId="77777777" w:rsidR="009374B5" w:rsidRDefault="009374B5" w:rsidP="009374B5">
      <w:pPr>
        <w:pStyle w:val="Bibliography"/>
        <w:rPr>
          <w:noProof/>
        </w:rPr>
      </w:pPr>
      <w:r>
        <w:rPr>
          <w:noProof/>
        </w:rPr>
        <w:t xml:space="preserve">Pipis, G. (2021, May). Market Basket Analysis and Association Rules from Scratch. </w:t>
      </w:r>
      <w:r>
        <w:rPr>
          <w:i/>
          <w:iCs/>
          <w:noProof/>
        </w:rPr>
        <w:t>Market Basket Analysis and Association Rules from Scratch</w:t>
      </w:r>
      <w:r>
        <w:rPr>
          <w:noProof/>
        </w:rPr>
        <w:t>. Retrieved May 24, 2022, from https://medium.com/geekculture/market-basket-analysis-and-association-rules-from-scratch-b621dd55e776</w:t>
      </w:r>
    </w:p>
    <w:p w14:paraId="508B9EFA" w14:textId="77777777" w:rsidR="009374B5" w:rsidRDefault="009374B5" w:rsidP="009374B5">
      <w:pPr>
        <w:pStyle w:val="Bibliography"/>
        <w:rPr>
          <w:noProof/>
        </w:rPr>
      </w:pPr>
      <w:r>
        <w:rPr>
          <w:noProof/>
        </w:rPr>
        <w:t xml:space="preserve">Roshan, B. (2020, December). Market Basket Analysis- Association Rule Mining with visualizations. </w:t>
      </w:r>
      <w:r>
        <w:rPr>
          <w:i/>
          <w:iCs/>
          <w:noProof/>
        </w:rPr>
        <w:t>Market Basket Analysis- Association Rule Mining with visualizations</w:t>
      </w:r>
      <w:r>
        <w:rPr>
          <w:noProof/>
        </w:rPr>
        <w:t>. Retrieved May 26, 2022, from https://medium.com/analytics-vidhya/market-basket-analysis-association-rule-mining-with-visualizations-cda24d537019</w:t>
      </w:r>
    </w:p>
    <w:p w14:paraId="175ED04A" w14:textId="77777777" w:rsidR="009374B5" w:rsidRDefault="009374B5" w:rsidP="009374B5">
      <w:pPr>
        <w:pStyle w:val="Bibliography"/>
        <w:rPr>
          <w:noProof/>
        </w:rPr>
      </w:pPr>
      <w:r>
        <w:rPr>
          <w:noProof/>
        </w:rPr>
        <w:t xml:space="preserve">Sivek, S. C. (2020, November). Market Basket Analysis 101: Key Concepts. </w:t>
      </w:r>
      <w:r>
        <w:rPr>
          <w:i/>
          <w:iCs/>
          <w:noProof/>
        </w:rPr>
        <w:t>Market Basket Analysis 101: Key Concepts</w:t>
      </w:r>
      <w:r>
        <w:rPr>
          <w:noProof/>
        </w:rPr>
        <w:t>. Retrieved May 26, 2022, from https://towardsdatascience.com/market-basket-analysis-101-key-concepts-1ddc6876cd00</w:t>
      </w:r>
    </w:p>
    <w:p w14:paraId="2B6956D7" w14:textId="77777777" w:rsidR="009374B5" w:rsidRDefault="009374B5" w:rsidP="009374B5">
      <w:pPr>
        <w:pStyle w:val="Bibliography"/>
        <w:rPr>
          <w:noProof/>
        </w:rPr>
      </w:pPr>
      <w:r>
        <w:rPr>
          <w:noProof/>
        </w:rPr>
        <w:t xml:space="preserve">Tang, L., Li, J., Du, H., Li, L., Wu, J., &amp; Wang, S. (2022, February 28). Big Data in Forecasting Research: A Literature Review. </w:t>
      </w:r>
      <w:r>
        <w:rPr>
          <w:i/>
          <w:iCs/>
          <w:noProof/>
        </w:rPr>
        <w:t>Big Data Research, 27</w:t>
      </w:r>
      <w:r>
        <w:rPr>
          <w:noProof/>
        </w:rPr>
        <w:t>, 100289. doi:10.1016/j.bdr.2021.100289</w:t>
      </w:r>
    </w:p>
    <w:p w14:paraId="0335332D" w14:textId="77777777" w:rsidR="009374B5" w:rsidRDefault="009374B5" w:rsidP="009374B5">
      <w:pPr>
        <w:pStyle w:val="Bibliography"/>
        <w:rPr>
          <w:noProof/>
        </w:rPr>
      </w:pPr>
      <w:r>
        <w:rPr>
          <w:noProof/>
        </w:rPr>
        <w:t xml:space="preserve">Yıldırım, S. (2020, October). Market Basket Analysis with Pandas. </w:t>
      </w:r>
      <w:r>
        <w:rPr>
          <w:i/>
          <w:iCs/>
          <w:noProof/>
        </w:rPr>
        <w:t>Market Basket Analysis with Pandas</w:t>
      </w:r>
      <w:r>
        <w:rPr>
          <w:noProof/>
        </w:rPr>
        <w:t>. Retrieved May 24, 2022, from https://towardsdatascience.com/market-basket-analysis-with-pandas-246fb8ee10a5</w:t>
      </w:r>
    </w:p>
    <w:p w14:paraId="16961C90" w14:textId="6E34CBB5" w:rsidR="00382951" w:rsidRDefault="00382951" w:rsidP="009374B5">
      <w:r>
        <w:fldChar w:fldCharType="end"/>
      </w:r>
    </w:p>
    <w:p w14:paraId="7A77D763" w14:textId="628EDBE3" w:rsidR="00F15E08" w:rsidRDefault="00F15E08" w:rsidP="006E6E46"/>
    <w:sectPr w:rsidR="00F15E08" w:rsidSect="00170226">
      <w:headerReference w:type="default" r:id="rId19"/>
      <w:headerReference w:type="first" r:id="rId20"/>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B017" w14:textId="77777777" w:rsidR="008D1E18" w:rsidRDefault="008D1E18">
      <w:pPr>
        <w:spacing w:line="240" w:lineRule="auto"/>
      </w:pPr>
      <w:r>
        <w:separator/>
      </w:r>
    </w:p>
    <w:p w14:paraId="31DC3E72" w14:textId="77777777" w:rsidR="008D1E18" w:rsidRDefault="008D1E18"/>
  </w:endnote>
  <w:endnote w:type="continuationSeparator" w:id="0">
    <w:p w14:paraId="63BF22DA" w14:textId="77777777" w:rsidR="008D1E18" w:rsidRDefault="008D1E18">
      <w:pPr>
        <w:spacing w:line="240" w:lineRule="auto"/>
      </w:pPr>
      <w:r>
        <w:continuationSeparator/>
      </w:r>
    </w:p>
    <w:p w14:paraId="36A8DEA9" w14:textId="77777777" w:rsidR="008D1E18" w:rsidRDefault="008D1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A4F8" w14:textId="77777777" w:rsidR="008D1E18" w:rsidRDefault="008D1E18">
      <w:pPr>
        <w:spacing w:line="240" w:lineRule="auto"/>
      </w:pPr>
      <w:r>
        <w:separator/>
      </w:r>
    </w:p>
    <w:p w14:paraId="15E09011" w14:textId="77777777" w:rsidR="008D1E18" w:rsidRDefault="008D1E18"/>
  </w:footnote>
  <w:footnote w:type="continuationSeparator" w:id="0">
    <w:p w14:paraId="1EC6DC02" w14:textId="77777777" w:rsidR="008D1E18" w:rsidRDefault="008D1E18">
      <w:pPr>
        <w:spacing w:line="240" w:lineRule="auto"/>
      </w:pPr>
      <w:r>
        <w:continuationSeparator/>
      </w:r>
    </w:p>
    <w:p w14:paraId="4DF305FA" w14:textId="77777777" w:rsidR="008D1E18" w:rsidRDefault="008D1E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8D1E1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BE5F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840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845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E9C91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A3497D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C56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AB73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3A4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03112"/>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3870721A"/>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E59E5"/>
    <w:multiLevelType w:val="hybridMultilevel"/>
    <w:tmpl w:val="B99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867"/>
    <w:multiLevelType w:val="hybridMultilevel"/>
    <w:tmpl w:val="8638A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E924A9"/>
    <w:multiLevelType w:val="hybridMultilevel"/>
    <w:tmpl w:val="5D005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FB6020"/>
    <w:multiLevelType w:val="hybridMultilevel"/>
    <w:tmpl w:val="C114B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4C7D8D"/>
    <w:multiLevelType w:val="hybridMultilevel"/>
    <w:tmpl w:val="7BF4CFAE"/>
    <w:lvl w:ilvl="0" w:tplc="67E68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BB7DF2"/>
    <w:multiLevelType w:val="hybridMultilevel"/>
    <w:tmpl w:val="045CA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4491176">
    <w:abstractNumId w:val="9"/>
  </w:num>
  <w:num w:numId="2" w16cid:durableId="559170900">
    <w:abstractNumId w:val="7"/>
  </w:num>
  <w:num w:numId="3" w16cid:durableId="1715958920">
    <w:abstractNumId w:val="6"/>
  </w:num>
  <w:num w:numId="4" w16cid:durableId="100804714">
    <w:abstractNumId w:val="5"/>
  </w:num>
  <w:num w:numId="5" w16cid:durableId="309024891">
    <w:abstractNumId w:val="4"/>
  </w:num>
  <w:num w:numId="6" w16cid:durableId="1805847822">
    <w:abstractNumId w:val="8"/>
  </w:num>
  <w:num w:numId="7" w16cid:durableId="563835884">
    <w:abstractNumId w:val="3"/>
  </w:num>
  <w:num w:numId="8" w16cid:durableId="1324621692">
    <w:abstractNumId w:val="2"/>
  </w:num>
  <w:num w:numId="9" w16cid:durableId="318925226">
    <w:abstractNumId w:val="1"/>
  </w:num>
  <w:num w:numId="10" w16cid:durableId="578101399">
    <w:abstractNumId w:val="0"/>
  </w:num>
  <w:num w:numId="11" w16cid:durableId="492600981">
    <w:abstractNumId w:val="9"/>
    <w:lvlOverride w:ilvl="0">
      <w:startOverride w:val="1"/>
    </w:lvlOverride>
  </w:num>
  <w:num w:numId="12" w16cid:durableId="1790396451">
    <w:abstractNumId w:val="10"/>
  </w:num>
  <w:num w:numId="13" w16cid:durableId="1320648635">
    <w:abstractNumId w:val="12"/>
  </w:num>
  <w:num w:numId="14" w16cid:durableId="1288773922">
    <w:abstractNumId w:val="11"/>
  </w:num>
  <w:num w:numId="15" w16cid:durableId="957956417">
    <w:abstractNumId w:val="18"/>
  </w:num>
  <w:num w:numId="16" w16cid:durableId="647901678">
    <w:abstractNumId w:val="9"/>
  </w:num>
  <w:num w:numId="17" w16cid:durableId="1641693038">
    <w:abstractNumId w:val="7"/>
  </w:num>
  <w:num w:numId="18" w16cid:durableId="66613802">
    <w:abstractNumId w:val="6"/>
  </w:num>
  <w:num w:numId="19" w16cid:durableId="516424954">
    <w:abstractNumId w:val="5"/>
  </w:num>
  <w:num w:numId="20" w16cid:durableId="2000496030">
    <w:abstractNumId w:val="4"/>
  </w:num>
  <w:num w:numId="21" w16cid:durableId="884372374">
    <w:abstractNumId w:val="8"/>
  </w:num>
  <w:num w:numId="22" w16cid:durableId="169493465">
    <w:abstractNumId w:val="3"/>
  </w:num>
  <w:num w:numId="23" w16cid:durableId="501512456">
    <w:abstractNumId w:val="2"/>
  </w:num>
  <w:num w:numId="24" w16cid:durableId="973556838">
    <w:abstractNumId w:val="1"/>
  </w:num>
  <w:num w:numId="25" w16cid:durableId="823811751">
    <w:abstractNumId w:val="0"/>
  </w:num>
  <w:num w:numId="26" w16cid:durableId="1712073759">
    <w:abstractNumId w:val="14"/>
  </w:num>
  <w:num w:numId="27" w16cid:durableId="1040978921">
    <w:abstractNumId w:val="16"/>
  </w:num>
  <w:num w:numId="28" w16cid:durableId="450904961">
    <w:abstractNumId w:val="15"/>
  </w:num>
  <w:num w:numId="29" w16cid:durableId="1037319530">
    <w:abstractNumId w:val="17"/>
  </w:num>
  <w:num w:numId="30" w16cid:durableId="1385325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2C55"/>
    <w:rsid w:val="0000669C"/>
    <w:rsid w:val="00006BBA"/>
    <w:rsid w:val="0001010E"/>
    <w:rsid w:val="00014CB1"/>
    <w:rsid w:val="000217F5"/>
    <w:rsid w:val="000228EE"/>
    <w:rsid w:val="00024350"/>
    <w:rsid w:val="000278D7"/>
    <w:rsid w:val="000323DF"/>
    <w:rsid w:val="00035A46"/>
    <w:rsid w:val="00035B07"/>
    <w:rsid w:val="00067BF0"/>
    <w:rsid w:val="00073AE1"/>
    <w:rsid w:val="00092531"/>
    <w:rsid w:val="00097169"/>
    <w:rsid w:val="000A6315"/>
    <w:rsid w:val="000B6A98"/>
    <w:rsid w:val="000D60F8"/>
    <w:rsid w:val="000E2706"/>
    <w:rsid w:val="00107928"/>
    <w:rsid w:val="00114BFA"/>
    <w:rsid w:val="001231D4"/>
    <w:rsid w:val="00132135"/>
    <w:rsid w:val="0014172E"/>
    <w:rsid w:val="0014440B"/>
    <w:rsid w:val="00146EAA"/>
    <w:rsid w:val="00147BCA"/>
    <w:rsid w:val="001602E3"/>
    <w:rsid w:val="00160C0C"/>
    <w:rsid w:val="001664A2"/>
    <w:rsid w:val="00170226"/>
    <w:rsid w:val="00170521"/>
    <w:rsid w:val="0017758A"/>
    <w:rsid w:val="001852FE"/>
    <w:rsid w:val="00196BBA"/>
    <w:rsid w:val="001A6549"/>
    <w:rsid w:val="001A68ED"/>
    <w:rsid w:val="001B0AC3"/>
    <w:rsid w:val="001B4848"/>
    <w:rsid w:val="001C10E4"/>
    <w:rsid w:val="001F2906"/>
    <w:rsid w:val="001F447A"/>
    <w:rsid w:val="001F6F25"/>
    <w:rsid w:val="001F7399"/>
    <w:rsid w:val="002023F1"/>
    <w:rsid w:val="002072E5"/>
    <w:rsid w:val="00207DA1"/>
    <w:rsid w:val="00212319"/>
    <w:rsid w:val="00215506"/>
    <w:rsid w:val="00224DA2"/>
    <w:rsid w:val="00225BE3"/>
    <w:rsid w:val="002275BF"/>
    <w:rsid w:val="002355A8"/>
    <w:rsid w:val="00253694"/>
    <w:rsid w:val="002561B8"/>
    <w:rsid w:val="00261A32"/>
    <w:rsid w:val="00271404"/>
    <w:rsid w:val="00271F33"/>
    <w:rsid w:val="00274E0A"/>
    <w:rsid w:val="00282F47"/>
    <w:rsid w:val="0029377C"/>
    <w:rsid w:val="00296410"/>
    <w:rsid w:val="002A35A1"/>
    <w:rsid w:val="002B6153"/>
    <w:rsid w:val="002C1B55"/>
    <w:rsid w:val="002C627C"/>
    <w:rsid w:val="002D4451"/>
    <w:rsid w:val="002D4C57"/>
    <w:rsid w:val="002D4C82"/>
    <w:rsid w:val="002E1CC8"/>
    <w:rsid w:val="002F2991"/>
    <w:rsid w:val="002F61DF"/>
    <w:rsid w:val="00304BC1"/>
    <w:rsid w:val="00306F31"/>
    <w:rsid w:val="00307586"/>
    <w:rsid w:val="00321EAF"/>
    <w:rsid w:val="00323780"/>
    <w:rsid w:val="00325C08"/>
    <w:rsid w:val="00336906"/>
    <w:rsid w:val="00345333"/>
    <w:rsid w:val="00353096"/>
    <w:rsid w:val="003702D2"/>
    <w:rsid w:val="003719BA"/>
    <w:rsid w:val="003720E0"/>
    <w:rsid w:val="00382951"/>
    <w:rsid w:val="00396D27"/>
    <w:rsid w:val="003A06C6"/>
    <w:rsid w:val="003B39C6"/>
    <w:rsid w:val="003D50BC"/>
    <w:rsid w:val="003E36B1"/>
    <w:rsid w:val="003E3EF3"/>
    <w:rsid w:val="003E4162"/>
    <w:rsid w:val="003F3ED3"/>
    <w:rsid w:val="003F4C8A"/>
    <w:rsid w:val="003F5299"/>
    <w:rsid w:val="003F7CBD"/>
    <w:rsid w:val="00407BD1"/>
    <w:rsid w:val="0041435A"/>
    <w:rsid w:val="0044724A"/>
    <w:rsid w:val="00462D0D"/>
    <w:rsid w:val="00472150"/>
    <w:rsid w:val="00481CF8"/>
    <w:rsid w:val="00485EDE"/>
    <w:rsid w:val="004907D5"/>
    <w:rsid w:val="00492C2D"/>
    <w:rsid w:val="00493BFC"/>
    <w:rsid w:val="004A2964"/>
    <w:rsid w:val="004A3D87"/>
    <w:rsid w:val="004A625F"/>
    <w:rsid w:val="004B18A9"/>
    <w:rsid w:val="004B2AE7"/>
    <w:rsid w:val="004C2BC9"/>
    <w:rsid w:val="004C4443"/>
    <w:rsid w:val="004D47B1"/>
    <w:rsid w:val="004D4F8C"/>
    <w:rsid w:val="004D6B86"/>
    <w:rsid w:val="00504F88"/>
    <w:rsid w:val="00514796"/>
    <w:rsid w:val="00515E92"/>
    <w:rsid w:val="0051699C"/>
    <w:rsid w:val="005262E6"/>
    <w:rsid w:val="00535AE9"/>
    <w:rsid w:val="0053716A"/>
    <w:rsid w:val="0055242C"/>
    <w:rsid w:val="0055299B"/>
    <w:rsid w:val="00554210"/>
    <w:rsid w:val="00556880"/>
    <w:rsid w:val="00562104"/>
    <w:rsid w:val="0056638F"/>
    <w:rsid w:val="00572824"/>
    <w:rsid w:val="005758A3"/>
    <w:rsid w:val="00576BF5"/>
    <w:rsid w:val="00580370"/>
    <w:rsid w:val="00580AD1"/>
    <w:rsid w:val="00590280"/>
    <w:rsid w:val="00595412"/>
    <w:rsid w:val="00597EB8"/>
    <w:rsid w:val="005A628D"/>
    <w:rsid w:val="005A7F06"/>
    <w:rsid w:val="005B7536"/>
    <w:rsid w:val="005C20B8"/>
    <w:rsid w:val="005C33C0"/>
    <w:rsid w:val="00601B20"/>
    <w:rsid w:val="0060364C"/>
    <w:rsid w:val="00606279"/>
    <w:rsid w:val="006143BE"/>
    <w:rsid w:val="0061585C"/>
    <w:rsid w:val="0061747E"/>
    <w:rsid w:val="00630AA2"/>
    <w:rsid w:val="00640831"/>
    <w:rsid w:val="00641876"/>
    <w:rsid w:val="00644957"/>
    <w:rsid w:val="00645290"/>
    <w:rsid w:val="00646C1E"/>
    <w:rsid w:val="006546CF"/>
    <w:rsid w:val="00656EBD"/>
    <w:rsid w:val="00670C3B"/>
    <w:rsid w:val="00671328"/>
    <w:rsid w:val="00673CA3"/>
    <w:rsid w:val="00684C26"/>
    <w:rsid w:val="006921EE"/>
    <w:rsid w:val="006A139E"/>
    <w:rsid w:val="006A5B84"/>
    <w:rsid w:val="006B015B"/>
    <w:rsid w:val="006B0F00"/>
    <w:rsid w:val="006B27F0"/>
    <w:rsid w:val="006B38F6"/>
    <w:rsid w:val="006C162F"/>
    <w:rsid w:val="006C2AF2"/>
    <w:rsid w:val="006D264B"/>
    <w:rsid w:val="006D785F"/>
    <w:rsid w:val="006D7EE9"/>
    <w:rsid w:val="006E5CA1"/>
    <w:rsid w:val="006E6E46"/>
    <w:rsid w:val="006F2BE2"/>
    <w:rsid w:val="006F5D0B"/>
    <w:rsid w:val="00702B8B"/>
    <w:rsid w:val="00711C6F"/>
    <w:rsid w:val="00711DD9"/>
    <w:rsid w:val="00712A27"/>
    <w:rsid w:val="00712FEA"/>
    <w:rsid w:val="00715383"/>
    <w:rsid w:val="00723EB4"/>
    <w:rsid w:val="007244DE"/>
    <w:rsid w:val="007542A2"/>
    <w:rsid w:val="007563DD"/>
    <w:rsid w:val="007629B0"/>
    <w:rsid w:val="00763DB9"/>
    <w:rsid w:val="007731F3"/>
    <w:rsid w:val="007821CE"/>
    <w:rsid w:val="00786C46"/>
    <w:rsid w:val="0079753A"/>
    <w:rsid w:val="007A3318"/>
    <w:rsid w:val="007A73FA"/>
    <w:rsid w:val="007B47A0"/>
    <w:rsid w:val="007B4DB3"/>
    <w:rsid w:val="007C30CB"/>
    <w:rsid w:val="007E0873"/>
    <w:rsid w:val="007E154B"/>
    <w:rsid w:val="007F2CB1"/>
    <w:rsid w:val="007F62D2"/>
    <w:rsid w:val="0080024E"/>
    <w:rsid w:val="0080138A"/>
    <w:rsid w:val="00806E82"/>
    <w:rsid w:val="00811094"/>
    <w:rsid w:val="0081390C"/>
    <w:rsid w:val="00815353"/>
    <w:rsid w:val="00816831"/>
    <w:rsid w:val="00837D67"/>
    <w:rsid w:val="00850089"/>
    <w:rsid w:val="00855D0E"/>
    <w:rsid w:val="008747E8"/>
    <w:rsid w:val="00883052"/>
    <w:rsid w:val="008A2A83"/>
    <w:rsid w:val="008A78F1"/>
    <w:rsid w:val="008C01A5"/>
    <w:rsid w:val="008C26E1"/>
    <w:rsid w:val="008D1E18"/>
    <w:rsid w:val="008D5CB8"/>
    <w:rsid w:val="008E288D"/>
    <w:rsid w:val="009100C3"/>
    <w:rsid w:val="00910CC9"/>
    <w:rsid w:val="00910E8A"/>
    <w:rsid w:val="00910F0E"/>
    <w:rsid w:val="00912A69"/>
    <w:rsid w:val="00932A25"/>
    <w:rsid w:val="009341E8"/>
    <w:rsid w:val="009374B5"/>
    <w:rsid w:val="00941FC4"/>
    <w:rsid w:val="009447EA"/>
    <w:rsid w:val="00947F3E"/>
    <w:rsid w:val="00950963"/>
    <w:rsid w:val="00950C04"/>
    <w:rsid w:val="00952502"/>
    <w:rsid w:val="00961AE5"/>
    <w:rsid w:val="00963B63"/>
    <w:rsid w:val="009675C9"/>
    <w:rsid w:val="00971DDC"/>
    <w:rsid w:val="009731A9"/>
    <w:rsid w:val="00976F65"/>
    <w:rsid w:val="0097796E"/>
    <w:rsid w:val="00990400"/>
    <w:rsid w:val="00990AEC"/>
    <w:rsid w:val="009A06B2"/>
    <w:rsid w:val="009A14B6"/>
    <w:rsid w:val="009A2C38"/>
    <w:rsid w:val="009A5374"/>
    <w:rsid w:val="009D1A95"/>
    <w:rsid w:val="009D2FED"/>
    <w:rsid w:val="009E0F13"/>
    <w:rsid w:val="009F0414"/>
    <w:rsid w:val="009F4FAD"/>
    <w:rsid w:val="00A06ADA"/>
    <w:rsid w:val="00A1397E"/>
    <w:rsid w:val="00A21646"/>
    <w:rsid w:val="00A30302"/>
    <w:rsid w:val="00A3030E"/>
    <w:rsid w:val="00A3089B"/>
    <w:rsid w:val="00A34DDD"/>
    <w:rsid w:val="00A40E90"/>
    <w:rsid w:val="00A4757D"/>
    <w:rsid w:val="00A515BC"/>
    <w:rsid w:val="00A5795D"/>
    <w:rsid w:val="00A66FB6"/>
    <w:rsid w:val="00A73AA4"/>
    <w:rsid w:val="00A75977"/>
    <w:rsid w:val="00A77F6B"/>
    <w:rsid w:val="00A81BB2"/>
    <w:rsid w:val="00A85DE3"/>
    <w:rsid w:val="00A916F9"/>
    <w:rsid w:val="00A95454"/>
    <w:rsid w:val="00A97BFA"/>
    <w:rsid w:val="00AA42EA"/>
    <w:rsid w:val="00AA5616"/>
    <w:rsid w:val="00AA5770"/>
    <w:rsid w:val="00AA5C05"/>
    <w:rsid w:val="00AB080B"/>
    <w:rsid w:val="00AB22D9"/>
    <w:rsid w:val="00AB3A76"/>
    <w:rsid w:val="00AB623D"/>
    <w:rsid w:val="00AB7730"/>
    <w:rsid w:val="00AC2407"/>
    <w:rsid w:val="00AD61BD"/>
    <w:rsid w:val="00AE096B"/>
    <w:rsid w:val="00AE79EF"/>
    <w:rsid w:val="00AF1326"/>
    <w:rsid w:val="00AF6644"/>
    <w:rsid w:val="00B03BA4"/>
    <w:rsid w:val="00B04EE1"/>
    <w:rsid w:val="00B10254"/>
    <w:rsid w:val="00B10D5E"/>
    <w:rsid w:val="00B14D5C"/>
    <w:rsid w:val="00B24AF6"/>
    <w:rsid w:val="00B3419C"/>
    <w:rsid w:val="00B36387"/>
    <w:rsid w:val="00B37F8C"/>
    <w:rsid w:val="00B438E9"/>
    <w:rsid w:val="00B450CC"/>
    <w:rsid w:val="00B45E2F"/>
    <w:rsid w:val="00B500A0"/>
    <w:rsid w:val="00B50AAB"/>
    <w:rsid w:val="00B55EAC"/>
    <w:rsid w:val="00B6053D"/>
    <w:rsid w:val="00B67BB3"/>
    <w:rsid w:val="00B71AF2"/>
    <w:rsid w:val="00B75AFD"/>
    <w:rsid w:val="00B77733"/>
    <w:rsid w:val="00B84DA6"/>
    <w:rsid w:val="00B93E6B"/>
    <w:rsid w:val="00B94CCE"/>
    <w:rsid w:val="00B9692D"/>
    <w:rsid w:val="00B97D0F"/>
    <w:rsid w:val="00BB3B16"/>
    <w:rsid w:val="00BC2255"/>
    <w:rsid w:val="00BD13AE"/>
    <w:rsid w:val="00BD74BD"/>
    <w:rsid w:val="00BE39AE"/>
    <w:rsid w:val="00BE5A49"/>
    <w:rsid w:val="00C1108A"/>
    <w:rsid w:val="00C14238"/>
    <w:rsid w:val="00C1696D"/>
    <w:rsid w:val="00C23186"/>
    <w:rsid w:val="00C3438C"/>
    <w:rsid w:val="00C3701A"/>
    <w:rsid w:val="00C40917"/>
    <w:rsid w:val="00C50D28"/>
    <w:rsid w:val="00C5686B"/>
    <w:rsid w:val="00C73BF4"/>
    <w:rsid w:val="00C74024"/>
    <w:rsid w:val="00C777F0"/>
    <w:rsid w:val="00C83B15"/>
    <w:rsid w:val="00C90D9D"/>
    <w:rsid w:val="00C925C8"/>
    <w:rsid w:val="00C951D5"/>
    <w:rsid w:val="00C96023"/>
    <w:rsid w:val="00CA34C3"/>
    <w:rsid w:val="00CA50DD"/>
    <w:rsid w:val="00CA7396"/>
    <w:rsid w:val="00CB7AA9"/>
    <w:rsid w:val="00CB7F84"/>
    <w:rsid w:val="00CC1815"/>
    <w:rsid w:val="00CE7A7E"/>
    <w:rsid w:val="00CF1B55"/>
    <w:rsid w:val="00CF1DA3"/>
    <w:rsid w:val="00D01B8C"/>
    <w:rsid w:val="00D0310E"/>
    <w:rsid w:val="00D05A6A"/>
    <w:rsid w:val="00D12FFD"/>
    <w:rsid w:val="00D179F2"/>
    <w:rsid w:val="00D26B7B"/>
    <w:rsid w:val="00D36BAD"/>
    <w:rsid w:val="00D42B4C"/>
    <w:rsid w:val="00D43DE2"/>
    <w:rsid w:val="00D4751D"/>
    <w:rsid w:val="00D53728"/>
    <w:rsid w:val="00D54A11"/>
    <w:rsid w:val="00D6594D"/>
    <w:rsid w:val="00D71899"/>
    <w:rsid w:val="00D769A7"/>
    <w:rsid w:val="00D84B14"/>
    <w:rsid w:val="00D90913"/>
    <w:rsid w:val="00DA039B"/>
    <w:rsid w:val="00DA4696"/>
    <w:rsid w:val="00DB2E59"/>
    <w:rsid w:val="00DB358F"/>
    <w:rsid w:val="00DB691A"/>
    <w:rsid w:val="00DC44F1"/>
    <w:rsid w:val="00DE7BF4"/>
    <w:rsid w:val="00DF6D26"/>
    <w:rsid w:val="00E03532"/>
    <w:rsid w:val="00E10119"/>
    <w:rsid w:val="00E22827"/>
    <w:rsid w:val="00E362E2"/>
    <w:rsid w:val="00E42915"/>
    <w:rsid w:val="00E43DE0"/>
    <w:rsid w:val="00E4517C"/>
    <w:rsid w:val="00E53964"/>
    <w:rsid w:val="00E56510"/>
    <w:rsid w:val="00E6518B"/>
    <w:rsid w:val="00E677D0"/>
    <w:rsid w:val="00E7305D"/>
    <w:rsid w:val="00E80CB1"/>
    <w:rsid w:val="00E90BF2"/>
    <w:rsid w:val="00E9274C"/>
    <w:rsid w:val="00E96D61"/>
    <w:rsid w:val="00EA780C"/>
    <w:rsid w:val="00EB32AB"/>
    <w:rsid w:val="00EB69D3"/>
    <w:rsid w:val="00EC064A"/>
    <w:rsid w:val="00ED6EB9"/>
    <w:rsid w:val="00F03539"/>
    <w:rsid w:val="00F03C55"/>
    <w:rsid w:val="00F1263C"/>
    <w:rsid w:val="00F15E08"/>
    <w:rsid w:val="00F214B3"/>
    <w:rsid w:val="00F31D66"/>
    <w:rsid w:val="00F34F0A"/>
    <w:rsid w:val="00F363EC"/>
    <w:rsid w:val="00F366EF"/>
    <w:rsid w:val="00F37E33"/>
    <w:rsid w:val="00F413AC"/>
    <w:rsid w:val="00F43303"/>
    <w:rsid w:val="00F80415"/>
    <w:rsid w:val="00F96B97"/>
    <w:rsid w:val="00F97774"/>
    <w:rsid w:val="00FA1756"/>
    <w:rsid w:val="00FA3207"/>
    <w:rsid w:val="00FA36E2"/>
    <w:rsid w:val="00FA405D"/>
    <w:rsid w:val="00FA69AA"/>
    <w:rsid w:val="00FB64DB"/>
    <w:rsid w:val="00FE2EBF"/>
    <w:rsid w:val="00FE725C"/>
    <w:rsid w:val="00FF62A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A5"/>
  </w:style>
  <w:style w:type="paragraph" w:styleId="Heading1">
    <w:name w:val="heading 1"/>
    <w:basedOn w:val="Normal"/>
    <w:next w:val="Normal"/>
    <w:link w:val="Heading1Char"/>
    <w:uiPriority w:val="9"/>
    <w:qFormat/>
    <w:rsid w:val="003720E0"/>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8C01A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rsid w:val="008C01A5"/>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rsid w:val="008C01A5"/>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8C01A5"/>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8C01A5"/>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8C01A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rsid w:val="008C01A5"/>
    <w:pPr>
      <w:spacing w:line="240" w:lineRule="auto"/>
      <w:ind w:firstLine="0"/>
    </w:pPr>
  </w:style>
  <w:style w:type="character" w:customStyle="1" w:styleId="HeaderChar">
    <w:name w:val="Header Char"/>
    <w:basedOn w:val="DefaultParagraphFont"/>
    <w:link w:val="Header"/>
    <w:uiPriority w:val="99"/>
    <w:rsid w:val="008C01A5"/>
  </w:style>
  <w:style w:type="character" w:styleId="PlaceholderText">
    <w:name w:val="Placeholder Text"/>
    <w:basedOn w:val="DefaultParagraphFont"/>
    <w:uiPriority w:val="99"/>
    <w:semiHidden/>
    <w:rsid w:val="008C01A5"/>
    <w:rPr>
      <w:color w:val="000000" w:themeColor="text1"/>
    </w:rPr>
  </w:style>
  <w:style w:type="paragraph" w:styleId="NoSpacing">
    <w:name w:val="No Spacing"/>
    <w:aliases w:val="No Indent"/>
    <w:uiPriority w:val="3"/>
    <w:qFormat/>
    <w:rsid w:val="008C01A5"/>
    <w:pPr>
      <w:ind w:firstLine="0"/>
    </w:pPr>
  </w:style>
  <w:style w:type="character" w:customStyle="1" w:styleId="Heading1Char">
    <w:name w:val="Heading 1 Char"/>
    <w:basedOn w:val="DefaultParagraphFont"/>
    <w:link w:val="Heading1"/>
    <w:uiPriority w:val="9"/>
    <w:rsid w:val="003720E0"/>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8C01A5"/>
    <w:rPr>
      <w:rFonts w:asciiTheme="majorHAnsi" w:eastAsiaTheme="majorEastAsia" w:hAnsiTheme="majorHAnsi" w:cstheme="majorBidi"/>
      <w:b/>
      <w:bCs/>
    </w:rPr>
  </w:style>
  <w:style w:type="paragraph" w:styleId="Title">
    <w:name w:val="Title"/>
    <w:basedOn w:val="Normal"/>
    <w:next w:val="Normal"/>
    <w:link w:val="TitleChar"/>
    <w:uiPriority w:val="1"/>
    <w:qFormat/>
    <w:rsid w:val="008C01A5"/>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8C01A5"/>
    <w:rPr>
      <w:rFonts w:asciiTheme="majorHAnsi" w:eastAsiaTheme="majorEastAsia" w:hAnsiTheme="majorHAnsi" w:cstheme="majorBidi"/>
      <w:b/>
    </w:rPr>
  </w:style>
  <w:style w:type="character" w:styleId="Emphasis">
    <w:name w:val="Emphasis"/>
    <w:basedOn w:val="DefaultParagraphFont"/>
    <w:uiPriority w:val="4"/>
    <w:qFormat/>
    <w:rsid w:val="008C01A5"/>
    <w:rPr>
      <w:i/>
      <w:iCs/>
    </w:rPr>
  </w:style>
  <w:style w:type="character" w:customStyle="1" w:styleId="Heading3Char">
    <w:name w:val="Heading 3 Char"/>
    <w:basedOn w:val="DefaultParagraphFont"/>
    <w:link w:val="Heading3"/>
    <w:uiPriority w:val="5"/>
    <w:rsid w:val="008C01A5"/>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8C01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8C01A5"/>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C01A5"/>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8C01A5"/>
    <w:rPr>
      <w:rFonts w:ascii="Segoe UI" w:hAnsi="Segoe UI" w:cs="Segoe UI"/>
      <w:sz w:val="22"/>
      <w:szCs w:val="18"/>
    </w:rPr>
  </w:style>
  <w:style w:type="paragraph" w:styleId="Bibliography">
    <w:name w:val="Bibliography"/>
    <w:basedOn w:val="Normal"/>
    <w:next w:val="Normal"/>
    <w:uiPriority w:val="6"/>
    <w:unhideWhenUsed/>
    <w:qFormat/>
    <w:rsid w:val="008C01A5"/>
    <w:pPr>
      <w:ind w:left="720" w:hanging="720"/>
    </w:pPr>
  </w:style>
  <w:style w:type="paragraph" w:styleId="BlockText">
    <w:name w:val="Block Text"/>
    <w:basedOn w:val="Normal"/>
    <w:uiPriority w:val="99"/>
    <w:semiHidden/>
    <w:unhideWhenUsed/>
    <w:rsid w:val="008C01A5"/>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rsid w:val="008C01A5"/>
    <w:pPr>
      <w:spacing w:after="120"/>
      <w:ind w:firstLine="0"/>
    </w:pPr>
  </w:style>
  <w:style w:type="character" w:customStyle="1" w:styleId="BodyTextChar">
    <w:name w:val="Body Text Char"/>
    <w:basedOn w:val="DefaultParagraphFont"/>
    <w:link w:val="BodyText"/>
    <w:uiPriority w:val="99"/>
    <w:semiHidden/>
    <w:rsid w:val="008C01A5"/>
  </w:style>
  <w:style w:type="paragraph" w:styleId="BodyText2">
    <w:name w:val="Body Text 2"/>
    <w:basedOn w:val="Normal"/>
    <w:link w:val="BodyText2Char"/>
    <w:uiPriority w:val="99"/>
    <w:semiHidden/>
    <w:unhideWhenUsed/>
    <w:rsid w:val="008C01A5"/>
    <w:pPr>
      <w:spacing w:after="120"/>
      <w:ind w:firstLine="0"/>
    </w:pPr>
  </w:style>
  <w:style w:type="character" w:customStyle="1" w:styleId="BodyText2Char">
    <w:name w:val="Body Text 2 Char"/>
    <w:basedOn w:val="DefaultParagraphFont"/>
    <w:link w:val="BodyText2"/>
    <w:uiPriority w:val="99"/>
    <w:semiHidden/>
    <w:rsid w:val="008C01A5"/>
  </w:style>
  <w:style w:type="paragraph" w:styleId="BodyText3">
    <w:name w:val="Body Text 3"/>
    <w:basedOn w:val="Normal"/>
    <w:link w:val="BodyText3Char"/>
    <w:uiPriority w:val="99"/>
    <w:semiHidden/>
    <w:unhideWhenUsed/>
    <w:rsid w:val="008C01A5"/>
    <w:pPr>
      <w:spacing w:after="120"/>
      <w:ind w:firstLine="0"/>
    </w:pPr>
    <w:rPr>
      <w:sz w:val="22"/>
      <w:szCs w:val="16"/>
    </w:rPr>
  </w:style>
  <w:style w:type="character" w:customStyle="1" w:styleId="BodyText3Char">
    <w:name w:val="Body Text 3 Char"/>
    <w:basedOn w:val="DefaultParagraphFont"/>
    <w:link w:val="BodyText3"/>
    <w:uiPriority w:val="99"/>
    <w:semiHidden/>
    <w:rsid w:val="008C01A5"/>
    <w:rPr>
      <w:sz w:val="22"/>
      <w:szCs w:val="16"/>
    </w:rPr>
  </w:style>
  <w:style w:type="paragraph" w:styleId="BodyTextFirstIndent">
    <w:name w:val="Body Text First Indent"/>
    <w:basedOn w:val="BodyText"/>
    <w:link w:val="BodyTextFirstIndentChar"/>
    <w:uiPriority w:val="99"/>
    <w:semiHidden/>
    <w:unhideWhenUsed/>
    <w:rsid w:val="008C01A5"/>
    <w:pPr>
      <w:spacing w:after="0"/>
    </w:pPr>
  </w:style>
  <w:style w:type="character" w:customStyle="1" w:styleId="BodyTextFirstIndentChar">
    <w:name w:val="Body Text First Indent Char"/>
    <w:basedOn w:val="BodyTextChar"/>
    <w:link w:val="BodyTextFirstIndent"/>
    <w:uiPriority w:val="99"/>
    <w:semiHidden/>
    <w:rsid w:val="008C01A5"/>
  </w:style>
  <w:style w:type="paragraph" w:styleId="BodyTextIndent">
    <w:name w:val="Body Text Indent"/>
    <w:basedOn w:val="Normal"/>
    <w:link w:val="BodyTextIndentChar"/>
    <w:uiPriority w:val="99"/>
    <w:semiHidden/>
    <w:unhideWhenUsed/>
    <w:rsid w:val="008C01A5"/>
    <w:pPr>
      <w:spacing w:after="120"/>
      <w:ind w:left="360" w:firstLine="0"/>
    </w:pPr>
  </w:style>
  <w:style w:type="character" w:customStyle="1" w:styleId="BodyTextIndentChar">
    <w:name w:val="Body Text Indent Char"/>
    <w:basedOn w:val="DefaultParagraphFont"/>
    <w:link w:val="BodyTextIndent"/>
    <w:uiPriority w:val="99"/>
    <w:semiHidden/>
    <w:rsid w:val="008C01A5"/>
  </w:style>
  <w:style w:type="paragraph" w:styleId="BodyTextFirstIndent2">
    <w:name w:val="Body Text First Indent 2"/>
    <w:basedOn w:val="BodyTextIndent"/>
    <w:link w:val="BodyTextFirstIndent2Char"/>
    <w:uiPriority w:val="99"/>
    <w:semiHidden/>
    <w:unhideWhenUsed/>
    <w:rsid w:val="008C01A5"/>
    <w:pPr>
      <w:spacing w:after="0"/>
    </w:pPr>
  </w:style>
  <w:style w:type="character" w:customStyle="1" w:styleId="BodyTextFirstIndent2Char">
    <w:name w:val="Body Text First Indent 2 Char"/>
    <w:basedOn w:val="BodyTextIndentChar"/>
    <w:link w:val="BodyTextFirstIndent2"/>
    <w:uiPriority w:val="99"/>
    <w:semiHidden/>
    <w:rsid w:val="008C01A5"/>
  </w:style>
  <w:style w:type="paragraph" w:styleId="BodyTextIndent2">
    <w:name w:val="Body Text Indent 2"/>
    <w:basedOn w:val="Normal"/>
    <w:link w:val="BodyTextIndent2Char"/>
    <w:uiPriority w:val="99"/>
    <w:semiHidden/>
    <w:unhideWhenUsed/>
    <w:rsid w:val="008C01A5"/>
    <w:pPr>
      <w:spacing w:after="120"/>
      <w:ind w:left="360" w:firstLine="0"/>
    </w:pPr>
  </w:style>
  <w:style w:type="character" w:customStyle="1" w:styleId="BodyTextIndent2Char">
    <w:name w:val="Body Text Indent 2 Char"/>
    <w:basedOn w:val="DefaultParagraphFont"/>
    <w:link w:val="BodyTextIndent2"/>
    <w:uiPriority w:val="99"/>
    <w:semiHidden/>
    <w:rsid w:val="008C01A5"/>
  </w:style>
  <w:style w:type="paragraph" w:styleId="BodyTextIndent3">
    <w:name w:val="Body Text Indent 3"/>
    <w:basedOn w:val="Normal"/>
    <w:link w:val="BodyTextIndent3Char"/>
    <w:uiPriority w:val="99"/>
    <w:semiHidden/>
    <w:unhideWhenUsed/>
    <w:rsid w:val="008C01A5"/>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8C01A5"/>
    <w:rPr>
      <w:sz w:val="22"/>
      <w:szCs w:val="16"/>
    </w:rPr>
  </w:style>
  <w:style w:type="paragraph" w:styleId="Caption">
    <w:name w:val="caption"/>
    <w:basedOn w:val="Normal"/>
    <w:next w:val="Normal"/>
    <w:uiPriority w:val="35"/>
    <w:unhideWhenUsed/>
    <w:qFormat/>
    <w:rsid w:val="008C01A5"/>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rsid w:val="008C01A5"/>
    <w:pPr>
      <w:spacing w:line="240" w:lineRule="auto"/>
      <w:ind w:left="4320" w:firstLine="0"/>
    </w:pPr>
  </w:style>
  <w:style w:type="character" w:customStyle="1" w:styleId="ClosingChar">
    <w:name w:val="Closing Char"/>
    <w:basedOn w:val="DefaultParagraphFont"/>
    <w:link w:val="Closing"/>
    <w:uiPriority w:val="99"/>
    <w:semiHidden/>
    <w:rsid w:val="008C01A5"/>
  </w:style>
  <w:style w:type="paragraph" w:styleId="CommentText">
    <w:name w:val="annotation text"/>
    <w:basedOn w:val="Normal"/>
    <w:link w:val="CommentTextChar"/>
    <w:uiPriority w:val="99"/>
    <w:semiHidden/>
    <w:unhideWhenUsed/>
    <w:rsid w:val="008C01A5"/>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8C01A5"/>
    <w:rPr>
      <w:sz w:val="22"/>
      <w:szCs w:val="20"/>
    </w:rPr>
  </w:style>
  <w:style w:type="paragraph" w:styleId="CommentSubject">
    <w:name w:val="annotation subject"/>
    <w:basedOn w:val="CommentText"/>
    <w:next w:val="CommentText"/>
    <w:link w:val="CommentSubjectChar"/>
    <w:uiPriority w:val="99"/>
    <w:semiHidden/>
    <w:unhideWhenUsed/>
    <w:rsid w:val="008C01A5"/>
    <w:rPr>
      <w:b/>
      <w:bCs/>
    </w:rPr>
  </w:style>
  <w:style w:type="character" w:customStyle="1" w:styleId="CommentSubjectChar">
    <w:name w:val="Comment Subject Char"/>
    <w:basedOn w:val="CommentTextChar"/>
    <w:link w:val="CommentSubject"/>
    <w:uiPriority w:val="99"/>
    <w:semiHidden/>
    <w:rsid w:val="008C01A5"/>
    <w:rPr>
      <w:b/>
      <w:bCs/>
      <w:sz w:val="22"/>
      <w:szCs w:val="20"/>
    </w:rPr>
  </w:style>
  <w:style w:type="paragraph" w:styleId="Date">
    <w:name w:val="Date"/>
    <w:basedOn w:val="Normal"/>
    <w:next w:val="Normal"/>
    <w:link w:val="DateChar"/>
    <w:uiPriority w:val="99"/>
    <w:semiHidden/>
    <w:unhideWhenUsed/>
    <w:rsid w:val="008C01A5"/>
    <w:pPr>
      <w:ind w:firstLine="0"/>
    </w:pPr>
  </w:style>
  <w:style w:type="character" w:customStyle="1" w:styleId="DateChar">
    <w:name w:val="Date Char"/>
    <w:basedOn w:val="DefaultParagraphFont"/>
    <w:link w:val="Date"/>
    <w:uiPriority w:val="99"/>
    <w:semiHidden/>
    <w:rsid w:val="008C01A5"/>
  </w:style>
  <w:style w:type="paragraph" w:styleId="DocumentMap">
    <w:name w:val="Document Map"/>
    <w:basedOn w:val="Normal"/>
    <w:link w:val="DocumentMapChar"/>
    <w:uiPriority w:val="99"/>
    <w:semiHidden/>
    <w:unhideWhenUsed/>
    <w:rsid w:val="008C01A5"/>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C01A5"/>
    <w:rPr>
      <w:rFonts w:ascii="Segoe UI" w:hAnsi="Segoe UI" w:cs="Segoe UI"/>
      <w:sz w:val="22"/>
      <w:szCs w:val="16"/>
    </w:rPr>
  </w:style>
  <w:style w:type="paragraph" w:styleId="E-mailSignature">
    <w:name w:val="E-mail Signature"/>
    <w:basedOn w:val="Normal"/>
    <w:link w:val="E-mailSignatureChar"/>
    <w:uiPriority w:val="99"/>
    <w:semiHidden/>
    <w:unhideWhenUsed/>
    <w:rsid w:val="008C01A5"/>
    <w:pPr>
      <w:spacing w:line="240" w:lineRule="auto"/>
      <w:ind w:firstLine="0"/>
    </w:pPr>
  </w:style>
  <w:style w:type="character" w:customStyle="1" w:styleId="E-mailSignatureChar">
    <w:name w:val="E-mail Signature Char"/>
    <w:basedOn w:val="DefaultParagraphFont"/>
    <w:link w:val="E-mailSignature"/>
    <w:uiPriority w:val="99"/>
    <w:semiHidden/>
    <w:rsid w:val="008C01A5"/>
  </w:style>
  <w:style w:type="paragraph" w:styleId="FootnoteText">
    <w:name w:val="footnote text"/>
    <w:basedOn w:val="Normal"/>
    <w:link w:val="FootnoteTextChar"/>
    <w:uiPriority w:val="99"/>
    <w:semiHidden/>
    <w:unhideWhenUsed/>
    <w:rsid w:val="008C01A5"/>
    <w:pPr>
      <w:spacing w:line="240" w:lineRule="auto"/>
    </w:pPr>
    <w:rPr>
      <w:sz w:val="22"/>
      <w:szCs w:val="20"/>
    </w:rPr>
  </w:style>
  <w:style w:type="character" w:customStyle="1" w:styleId="FootnoteTextChar">
    <w:name w:val="Footnote Text Char"/>
    <w:basedOn w:val="DefaultParagraphFont"/>
    <w:link w:val="FootnoteText"/>
    <w:uiPriority w:val="99"/>
    <w:semiHidden/>
    <w:rsid w:val="008C01A5"/>
    <w:rPr>
      <w:sz w:val="22"/>
      <w:szCs w:val="20"/>
    </w:rPr>
  </w:style>
  <w:style w:type="paragraph" w:styleId="EnvelopeAddress">
    <w:name w:val="envelope address"/>
    <w:basedOn w:val="Normal"/>
    <w:uiPriority w:val="99"/>
    <w:semiHidden/>
    <w:unhideWhenUsed/>
    <w:rsid w:val="008C01A5"/>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8C01A5"/>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8C0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01A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8C01A5"/>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rsid w:val="008C01A5"/>
    <w:pPr>
      <w:spacing w:line="240" w:lineRule="auto"/>
      <w:ind w:firstLine="0"/>
    </w:pPr>
    <w:rPr>
      <w:i/>
      <w:iCs/>
    </w:rPr>
  </w:style>
  <w:style w:type="character" w:customStyle="1" w:styleId="HTMLAddressChar">
    <w:name w:val="HTML Address Char"/>
    <w:basedOn w:val="DefaultParagraphFont"/>
    <w:link w:val="HTMLAddress"/>
    <w:uiPriority w:val="99"/>
    <w:semiHidden/>
    <w:rsid w:val="008C01A5"/>
    <w:rPr>
      <w:i/>
      <w:iCs/>
    </w:rPr>
  </w:style>
  <w:style w:type="paragraph" w:styleId="HTMLPreformatted">
    <w:name w:val="HTML Preformatted"/>
    <w:basedOn w:val="Normal"/>
    <w:link w:val="HTMLPreformattedChar"/>
    <w:uiPriority w:val="99"/>
    <w:semiHidden/>
    <w:unhideWhenUsed/>
    <w:rsid w:val="008C01A5"/>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8C01A5"/>
    <w:rPr>
      <w:rFonts w:ascii="Consolas" w:hAnsi="Consolas" w:cs="Consolas"/>
      <w:sz w:val="22"/>
      <w:szCs w:val="20"/>
    </w:rPr>
  </w:style>
  <w:style w:type="paragraph" w:styleId="Index1">
    <w:name w:val="index 1"/>
    <w:basedOn w:val="Normal"/>
    <w:next w:val="Normal"/>
    <w:autoRedefine/>
    <w:uiPriority w:val="99"/>
    <w:semiHidden/>
    <w:unhideWhenUsed/>
    <w:rsid w:val="008C01A5"/>
    <w:pPr>
      <w:spacing w:line="240" w:lineRule="auto"/>
      <w:ind w:left="240" w:firstLine="0"/>
    </w:pPr>
  </w:style>
  <w:style w:type="paragraph" w:styleId="Index2">
    <w:name w:val="index 2"/>
    <w:basedOn w:val="Normal"/>
    <w:next w:val="Normal"/>
    <w:autoRedefine/>
    <w:uiPriority w:val="99"/>
    <w:semiHidden/>
    <w:unhideWhenUsed/>
    <w:rsid w:val="008C01A5"/>
    <w:pPr>
      <w:spacing w:line="240" w:lineRule="auto"/>
      <w:ind w:left="480" w:firstLine="0"/>
    </w:pPr>
  </w:style>
  <w:style w:type="paragraph" w:styleId="Index3">
    <w:name w:val="index 3"/>
    <w:basedOn w:val="Normal"/>
    <w:next w:val="Normal"/>
    <w:autoRedefine/>
    <w:uiPriority w:val="99"/>
    <w:semiHidden/>
    <w:unhideWhenUsed/>
    <w:rsid w:val="008C01A5"/>
    <w:pPr>
      <w:spacing w:line="240" w:lineRule="auto"/>
      <w:ind w:left="720" w:firstLine="0"/>
    </w:pPr>
  </w:style>
  <w:style w:type="paragraph" w:styleId="Index4">
    <w:name w:val="index 4"/>
    <w:basedOn w:val="Normal"/>
    <w:next w:val="Normal"/>
    <w:autoRedefine/>
    <w:uiPriority w:val="99"/>
    <w:semiHidden/>
    <w:unhideWhenUsed/>
    <w:rsid w:val="008C01A5"/>
    <w:pPr>
      <w:spacing w:line="240" w:lineRule="auto"/>
      <w:ind w:left="960" w:firstLine="0"/>
    </w:pPr>
  </w:style>
  <w:style w:type="paragraph" w:styleId="Index5">
    <w:name w:val="index 5"/>
    <w:basedOn w:val="Normal"/>
    <w:next w:val="Normal"/>
    <w:autoRedefine/>
    <w:uiPriority w:val="99"/>
    <w:semiHidden/>
    <w:unhideWhenUsed/>
    <w:rsid w:val="008C01A5"/>
    <w:pPr>
      <w:spacing w:line="240" w:lineRule="auto"/>
      <w:ind w:left="1200" w:firstLine="0"/>
    </w:pPr>
  </w:style>
  <w:style w:type="paragraph" w:styleId="Index6">
    <w:name w:val="index 6"/>
    <w:basedOn w:val="Normal"/>
    <w:next w:val="Normal"/>
    <w:autoRedefine/>
    <w:uiPriority w:val="99"/>
    <w:semiHidden/>
    <w:unhideWhenUsed/>
    <w:rsid w:val="008C01A5"/>
    <w:pPr>
      <w:spacing w:line="240" w:lineRule="auto"/>
      <w:ind w:left="1440" w:firstLine="0"/>
    </w:pPr>
  </w:style>
  <w:style w:type="paragraph" w:styleId="Index7">
    <w:name w:val="index 7"/>
    <w:basedOn w:val="Normal"/>
    <w:next w:val="Normal"/>
    <w:autoRedefine/>
    <w:uiPriority w:val="99"/>
    <w:semiHidden/>
    <w:unhideWhenUsed/>
    <w:rsid w:val="008C01A5"/>
    <w:pPr>
      <w:spacing w:line="240" w:lineRule="auto"/>
      <w:ind w:left="1680" w:firstLine="0"/>
    </w:pPr>
  </w:style>
  <w:style w:type="paragraph" w:styleId="Index8">
    <w:name w:val="index 8"/>
    <w:basedOn w:val="Normal"/>
    <w:next w:val="Normal"/>
    <w:autoRedefine/>
    <w:uiPriority w:val="99"/>
    <w:semiHidden/>
    <w:unhideWhenUsed/>
    <w:rsid w:val="008C01A5"/>
    <w:pPr>
      <w:spacing w:line="240" w:lineRule="auto"/>
      <w:ind w:left="1920" w:firstLine="0"/>
    </w:pPr>
  </w:style>
  <w:style w:type="paragraph" w:styleId="Index9">
    <w:name w:val="index 9"/>
    <w:basedOn w:val="Normal"/>
    <w:next w:val="Normal"/>
    <w:autoRedefine/>
    <w:uiPriority w:val="99"/>
    <w:semiHidden/>
    <w:unhideWhenUsed/>
    <w:rsid w:val="008C01A5"/>
    <w:pPr>
      <w:spacing w:line="240" w:lineRule="auto"/>
      <w:ind w:left="2160" w:firstLine="0"/>
    </w:pPr>
  </w:style>
  <w:style w:type="paragraph" w:styleId="IndexHeading">
    <w:name w:val="index heading"/>
    <w:basedOn w:val="Normal"/>
    <w:next w:val="Index1"/>
    <w:uiPriority w:val="99"/>
    <w:semiHidden/>
    <w:unhideWhenUsed/>
    <w:rsid w:val="008C01A5"/>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C01A5"/>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8C01A5"/>
    <w:rPr>
      <w:i/>
      <w:iCs/>
      <w:color w:val="6E6E6E" w:themeColor="accent1" w:themeShade="80"/>
    </w:rPr>
  </w:style>
  <w:style w:type="paragraph" w:styleId="List">
    <w:name w:val="List"/>
    <w:basedOn w:val="Normal"/>
    <w:uiPriority w:val="99"/>
    <w:semiHidden/>
    <w:unhideWhenUsed/>
    <w:rsid w:val="008C01A5"/>
    <w:pPr>
      <w:ind w:left="360" w:firstLine="0"/>
      <w:contextualSpacing/>
    </w:pPr>
  </w:style>
  <w:style w:type="paragraph" w:styleId="List2">
    <w:name w:val="List 2"/>
    <w:basedOn w:val="Normal"/>
    <w:uiPriority w:val="99"/>
    <w:semiHidden/>
    <w:unhideWhenUsed/>
    <w:rsid w:val="008C01A5"/>
    <w:pPr>
      <w:ind w:left="720" w:firstLine="0"/>
      <w:contextualSpacing/>
    </w:pPr>
  </w:style>
  <w:style w:type="paragraph" w:styleId="List3">
    <w:name w:val="List 3"/>
    <w:basedOn w:val="Normal"/>
    <w:uiPriority w:val="99"/>
    <w:semiHidden/>
    <w:unhideWhenUsed/>
    <w:rsid w:val="008C01A5"/>
    <w:pPr>
      <w:ind w:left="1080" w:firstLine="0"/>
      <w:contextualSpacing/>
    </w:pPr>
  </w:style>
  <w:style w:type="paragraph" w:styleId="List4">
    <w:name w:val="List 4"/>
    <w:basedOn w:val="Normal"/>
    <w:uiPriority w:val="99"/>
    <w:semiHidden/>
    <w:unhideWhenUsed/>
    <w:rsid w:val="008C01A5"/>
    <w:pPr>
      <w:ind w:left="1440" w:firstLine="0"/>
      <w:contextualSpacing/>
    </w:pPr>
  </w:style>
  <w:style w:type="paragraph" w:styleId="List5">
    <w:name w:val="List 5"/>
    <w:basedOn w:val="Normal"/>
    <w:uiPriority w:val="99"/>
    <w:semiHidden/>
    <w:unhideWhenUsed/>
    <w:rsid w:val="008C01A5"/>
    <w:pPr>
      <w:ind w:left="1800" w:firstLine="0"/>
      <w:contextualSpacing/>
    </w:pPr>
  </w:style>
  <w:style w:type="paragraph" w:styleId="ListBullet">
    <w:name w:val="List Bullet"/>
    <w:basedOn w:val="Normal"/>
    <w:uiPriority w:val="8"/>
    <w:unhideWhenUsed/>
    <w:qFormat/>
    <w:rsid w:val="008C01A5"/>
    <w:pPr>
      <w:numPr>
        <w:numId w:val="16"/>
      </w:numPr>
      <w:contextualSpacing/>
    </w:pPr>
  </w:style>
  <w:style w:type="paragraph" w:styleId="ListBullet2">
    <w:name w:val="List Bullet 2"/>
    <w:basedOn w:val="Normal"/>
    <w:uiPriority w:val="99"/>
    <w:semiHidden/>
    <w:unhideWhenUsed/>
    <w:rsid w:val="008C01A5"/>
    <w:pPr>
      <w:numPr>
        <w:numId w:val="17"/>
      </w:numPr>
      <w:contextualSpacing/>
    </w:pPr>
  </w:style>
  <w:style w:type="paragraph" w:styleId="ListBullet3">
    <w:name w:val="List Bullet 3"/>
    <w:basedOn w:val="Normal"/>
    <w:uiPriority w:val="99"/>
    <w:semiHidden/>
    <w:unhideWhenUsed/>
    <w:rsid w:val="008C01A5"/>
    <w:pPr>
      <w:numPr>
        <w:numId w:val="18"/>
      </w:numPr>
      <w:contextualSpacing/>
    </w:pPr>
  </w:style>
  <w:style w:type="paragraph" w:styleId="ListBullet4">
    <w:name w:val="List Bullet 4"/>
    <w:basedOn w:val="Normal"/>
    <w:uiPriority w:val="99"/>
    <w:semiHidden/>
    <w:unhideWhenUsed/>
    <w:rsid w:val="008C01A5"/>
    <w:pPr>
      <w:numPr>
        <w:numId w:val="19"/>
      </w:numPr>
      <w:contextualSpacing/>
    </w:pPr>
  </w:style>
  <w:style w:type="paragraph" w:styleId="ListBullet5">
    <w:name w:val="List Bullet 5"/>
    <w:basedOn w:val="Normal"/>
    <w:uiPriority w:val="99"/>
    <w:semiHidden/>
    <w:unhideWhenUsed/>
    <w:rsid w:val="008C01A5"/>
    <w:pPr>
      <w:numPr>
        <w:numId w:val="20"/>
      </w:numPr>
      <w:contextualSpacing/>
    </w:pPr>
  </w:style>
  <w:style w:type="paragraph" w:styleId="ListContinue">
    <w:name w:val="List Continue"/>
    <w:basedOn w:val="Normal"/>
    <w:uiPriority w:val="99"/>
    <w:semiHidden/>
    <w:unhideWhenUsed/>
    <w:rsid w:val="008C01A5"/>
    <w:pPr>
      <w:spacing w:after="120"/>
      <w:ind w:left="360" w:firstLine="0"/>
      <w:contextualSpacing/>
    </w:pPr>
  </w:style>
  <w:style w:type="paragraph" w:styleId="ListContinue2">
    <w:name w:val="List Continue 2"/>
    <w:basedOn w:val="Normal"/>
    <w:uiPriority w:val="99"/>
    <w:semiHidden/>
    <w:unhideWhenUsed/>
    <w:rsid w:val="008C01A5"/>
    <w:pPr>
      <w:spacing w:after="120"/>
      <w:ind w:left="720" w:firstLine="0"/>
      <w:contextualSpacing/>
    </w:pPr>
  </w:style>
  <w:style w:type="paragraph" w:styleId="ListContinue3">
    <w:name w:val="List Continue 3"/>
    <w:basedOn w:val="Normal"/>
    <w:uiPriority w:val="99"/>
    <w:semiHidden/>
    <w:unhideWhenUsed/>
    <w:rsid w:val="008C01A5"/>
    <w:pPr>
      <w:spacing w:after="120"/>
      <w:ind w:left="1080" w:firstLine="0"/>
      <w:contextualSpacing/>
    </w:pPr>
  </w:style>
  <w:style w:type="paragraph" w:styleId="ListContinue4">
    <w:name w:val="List Continue 4"/>
    <w:basedOn w:val="Normal"/>
    <w:uiPriority w:val="99"/>
    <w:semiHidden/>
    <w:unhideWhenUsed/>
    <w:rsid w:val="008C01A5"/>
    <w:pPr>
      <w:spacing w:after="120"/>
      <w:ind w:left="1440" w:firstLine="0"/>
      <w:contextualSpacing/>
    </w:pPr>
  </w:style>
  <w:style w:type="paragraph" w:styleId="ListContinue5">
    <w:name w:val="List Continue 5"/>
    <w:basedOn w:val="Normal"/>
    <w:uiPriority w:val="99"/>
    <w:semiHidden/>
    <w:unhideWhenUsed/>
    <w:rsid w:val="008C01A5"/>
    <w:pPr>
      <w:spacing w:after="120"/>
      <w:ind w:left="1800" w:firstLine="0"/>
      <w:contextualSpacing/>
    </w:pPr>
  </w:style>
  <w:style w:type="paragraph" w:styleId="ListNumber">
    <w:name w:val="List Number"/>
    <w:basedOn w:val="Normal"/>
    <w:uiPriority w:val="8"/>
    <w:unhideWhenUsed/>
    <w:qFormat/>
    <w:rsid w:val="008C01A5"/>
    <w:pPr>
      <w:numPr>
        <w:numId w:val="21"/>
      </w:numPr>
      <w:contextualSpacing/>
    </w:pPr>
  </w:style>
  <w:style w:type="paragraph" w:styleId="ListNumber2">
    <w:name w:val="List Number 2"/>
    <w:basedOn w:val="Normal"/>
    <w:uiPriority w:val="99"/>
    <w:semiHidden/>
    <w:unhideWhenUsed/>
    <w:rsid w:val="008C01A5"/>
    <w:pPr>
      <w:numPr>
        <w:numId w:val="22"/>
      </w:numPr>
      <w:contextualSpacing/>
    </w:pPr>
  </w:style>
  <w:style w:type="paragraph" w:styleId="ListNumber3">
    <w:name w:val="List Number 3"/>
    <w:basedOn w:val="Normal"/>
    <w:uiPriority w:val="99"/>
    <w:semiHidden/>
    <w:unhideWhenUsed/>
    <w:rsid w:val="008C01A5"/>
    <w:pPr>
      <w:numPr>
        <w:numId w:val="23"/>
      </w:numPr>
      <w:contextualSpacing/>
    </w:pPr>
  </w:style>
  <w:style w:type="paragraph" w:styleId="ListNumber4">
    <w:name w:val="List Number 4"/>
    <w:basedOn w:val="Normal"/>
    <w:uiPriority w:val="99"/>
    <w:semiHidden/>
    <w:unhideWhenUsed/>
    <w:rsid w:val="008C01A5"/>
    <w:pPr>
      <w:numPr>
        <w:numId w:val="24"/>
      </w:numPr>
      <w:contextualSpacing/>
    </w:pPr>
  </w:style>
  <w:style w:type="paragraph" w:styleId="ListNumber5">
    <w:name w:val="List Number 5"/>
    <w:basedOn w:val="Normal"/>
    <w:uiPriority w:val="99"/>
    <w:semiHidden/>
    <w:unhideWhenUsed/>
    <w:rsid w:val="008C01A5"/>
    <w:pPr>
      <w:numPr>
        <w:numId w:val="25"/>
      </w:numPr>
      <w:contextualSpacing/>
    </w:pPr>
  </w:style>
  <w:style w:type="paragraph" w:styleId="ListParagraph">
    <w:name w:val="List Paragraph"/>
    <w:basedOn w:val="Normal"/>
    <w:uiPriority w:val="34"/>
    <w:unhideWhenUsed/>
    <w:qFormat/>
    <w:rsid w:val="008C01A5"/>
    <w:pPr>
      <w:ind w:left="720" w:firstLine="0"/>
      <w:contextualSpacing/>
    </w:pPr>
  </w:style>
  <w:style w:type="paragraph" w:styleId="MacroText">
    <w:name w:val="macro"/>
    <w:link w:val="MacroTextChar"/>
    <w:uiPriority w:val="99"/>
    <w:semiHidden/>
    <w:unhideWhenUsed/>
    <w:rsid w:val="008C01A5"/>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8C01A5"/>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8C01A5"/>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C01A5"/>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8C01A5"/>
    <w:pPr>
      <w:ind w:firstLine="0"/>
    </w:pPr>
    <w:rPr>
      <w:rFonts w:ascii="Times New Roman" w:hAnsi="Times New Roman" w:cs="Times New Roman"/>
    </w:rPr>
  </w:style>
  <w:style w:type="paragraph" w:styleId="NormalIndent">
    <w:name w:val="Normal Indent"/>
    <w:basedOn w:val="Normal"/>
    <w:uiPriority w:val="99"/>
    <w:semiHidden/>
    <w:unhideWhenUsed/>
    <w:rsid w:val="008C01A5"/>
    <w:pPr>
      <w:ind w:left="720" w:firstLine="0"/>
    </w:pPr>
  </w:style>
  <w:style w:type="paragraph" w:styleId="NoteHeading">
    <w:name w:val="Note Heading"/>
    <w:basedOn w:val="Normal"/>
    <w:next w:val="Normal"/>
    <w:link w:val="NoteHeadingChar"/>
    <w:uiPriority w:val="99"/>
    <w:semiHidden/>
    <w:unhideWhenUsed/>
    <w:rsid w:val="008C01A5"/>
    <w:pPr>
      <w:spacing w:line="240" w:lineRule="auto"/>
      <w:ind w:firstLine="0"/>
    </w:pPr>
  </w:style>
  <w:style w:type="character" w:customStyle="1" w:styleId="NoteHeadingChar">
    <w:name w:val="Note Heading Char"/>
    <w:basedOn w:val="DefaultParagraphFont"/>
    <w:link w:val="NoteHeading"/>
    <w:uiPriority w:val="99"/>
    <w:semiHidden/>
    <w:rsid w:val="008C01A5"/>
  </w:style>
  <w:style w:type="paragraph" w:styleId="PlainText">
    <w:name w:val="Plain Text"/>
    <w:basedOn w:val="Normal"/>
    <w:link w:val="PlainTextChar"/>
    <w:uiPriority w:val="99"/>
    <w:semiHidden/>
    <w:unhideWhenUsed/>
    <w:rsid w:val="008C01A5"/>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8C01A5"/>
    <w:rPr>
      <w:rFonts w:ascii="Consolas" w:hAnsi="Consolas" w:cs="Consolas"/>
      <w:sz w:val="22"/>
      <w:szCs w:val="21"/>
    </w:rPr>
  </w:style>
  <w:style w:type="paragraph" w:styleId="Quote">
    <w:name w:val="Quote"/>
    <w:basedOn w:val="Normal"/>
    <w:next w:val="Normal"/>
    <w:link w:val="QuoteChar"/>
    <w:uiPriority w:val="29"/>
    <w:semiHidden/>
    <w:unhideWhenUsed/>
    <w:qFormat/>
    <w:rsid w:val="008C01A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C01A5"/>
    <w:rPr>
      <w:i/>
      <w:iCs/>
      <w:color w:val="404040" w:themeColor="text1" w:themeTint="BF"/>
    </w:rPr>
  </w:style>
  <w:style w:type="paragraph" w:styleId="Salutation">
    <w:name w:val="Salutation"/>
    <w:basedOn w:val="Normal"/>
    <w:next w:val="Normal"/>
    <w:link w:val="SalutationChar"/>
    <w:uiPriority w:val="99"/>
    <w:semiHidden/>
    <w:unhideWhenUsed/>
    <w:rsid w:val="008C01A5"/>
    <w:pPr>
      <w:ind w:firstLine="0"/>
    </w:pPr>
  </w:style>
  <w:style w:type="character" w:customStyle="1" w:styleId="SalutationChar">
    <w:name w:val="Salutation Char"/>
    <w:basedOn w:val="DefaultParagraphFont"/>
    <w:link w:val="Salutation"/>
    <w:uiPriority w:val="99"/>
    <w:semiHidden/>
    <w:rsid w:val="008C01A5"/>
  </w:style>
  <w:style w:type="paragraph" w:styleId="Signature">
    <w:name w:val="Signature"/>
    <w:basedOn w:val="Normal"/>
    <w:link w:val="SignatureChar"/>
    <w:uiPriority w:val="99"/>
    <w:semiHidden/>
    <w:unhideWhenUsed/>
    <w:rsid w:val="008C01A5"/>
    <w:pPr>
      <w:spacing w:line="240" w:lineRule="auto"/>
      <w:ind w:left="4320" w:firstLine="0"/>
    </w:pPr>
  </w:style>
  <w:style w:type="character" w:customStyle="1" w:styleId="SignatureChar">
    <w:name w:val="Signature Char"/>
    <w:basedOn w:val="DefaultParagraphFont"/>
    <w:link w:val="Signature"/>
    <w:uiPriority w:val="99"/>
    <w:semiHidden/>
    <w:rsid w:val="008C01A5"/>
  </w:style>
  <w:style w:type="paragraph" w:customStyle="1" w:styleId="Title2">
    <w:name w:val="Title 2"/>
    <w:basedOn w:val="Normal"/>
    <w:uiPriority w:val="1"/>
    <w:qFormat/>
    <w:rsid w:val="008C01A5"/>
    <w:pPr>
      <w:ind w:firstLine="0"/>
      <w:jc w:val="center"/>
    </w:pPr>
  </w:style>
  <w:style w:type="paragraph" w:styleId="TableofAuthorities">
    <w:name w:val="table of authorities"/>
    <w:basedOn w:val="Normal"/>
    <w:next w:val="Normal"/>
    <w:uiPriority w:val="99"/>
    <w:semiHidden/>
    <w:unhideWhenUsed/>
    <w:rsid w:val="008C01A5"/>
    <w:pPr>
      <w:ind w:left="240" w:firstLine="0"/>
    </w:pPr>
  </w:style>
  <w:style w:type="paragraph" w:styleId="TableofFigures">
    <w:name w:val="table of figures"/>
    <w:basedOn w:val="Normal"/>
    <w:next w:val="Normal"/>
    <w:uiPriority w:val="99"/>
    <w:unhideWhenUsed/>
    <w:rsid w:val="008C01A5"/>
    <w:pPr>
      <w:ind w:firstLine="0"/>
    </w:pPr>
  </w:style>
  <w:style w:type="paragraph" w:styleId="TOAHeading">
    <w:name w:val="toa heading"/>
    <w:basedOn w:val="Normal"/>
    <w:next w:val="Normal"/>
    <w:uiPriority w:val="99"/>
    <w:semiHidden/>
    <w:unhideWhenUsed/>
    <w:rsid w:val="008C01A5"/>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8C01A5"/>
    <w:pPr>
      <w:spacing w:after="100"/>
      <w:ind w:left="720" w:firstLine="0"/>
    </w:pPr>
  </w:style>
  <w:style w:type="paragraph" w:styleId="TOC5">
    <w:name w:val="toc 5"/>
    <w:basedOn w:val="Normal"/>
    <w:next w:val="Normal"/>
    <w:autoRedefine/>
    <w:uiPriority w:val="39"/>
    <w:semiHidden/>
    <w:unhideWhenUsed/>
    <w:rsid w:val="008C01A5"/>
    <w:pPr>
      <w:spacing w:after="100"/>
      <w:ind w:left="960" w:firstLine="0"/>
    </w:pPr>
  </w:style>
  <w:style w:type="paragraph" w:styleId="TOC6">
    <w:name w:val="toc 6"/>
    <w:basedOn w:val="Normal"/>
    <w:next w:val="Normal"/>
    <w:autoRedefine/>
    <w:uiPriority w:val="39"/>
    <w:semiHidden/>
    <w:unhideWhenUsed/>
    <w:rsid w:val="008C01A5"/>
    <w:pPr>
      <w:spacing w:after="100"/>
      <w:ind w:left="1200" w:firstLine="0"/>
    </w:pPr>
  </w:style>
  <w:style w:type="paragraph" w:styleId="TOC7">
    <w:name w:val="toc 7"/>
    <w:basedOn w:val="Normal"/>
    <w:next w:val="Normal"/>
    <w:autoRedefine/>
    <w:uiPriority w:val="39"/>
    <w:semiHidden/>
    <w:unhideWhenUsed/>
    <w:rsid w:val="008C01A5"/>
    <w:pPr>
      <w:spacing w:after="100"/>
      <w:ind w:left="1440" w:firstLine="0"/>
    </w:pPr>
  </w:style>
  <w:style w:type="paragraph" w:styleId="TOC8">
    <w:name w:val="toc 8"/>
    <w:basedOn w:val="Normal"/>
    <w:next w:val="Normal"/>
    <w:autoRedefine/>
    <w:uiPriority w:val="39"/>
    <w:semiHidden/>
    <w:unhideWhenUsed/>
    <w:rsid w:val="008C01A5"/>
    <w:pPr>
      <w:spacing w:after="100"/>
      <w:ind w:left="1680" w:firstLine="0"/>
    </w:pPr>
  </w:style>
  <w:style w:type="paragraph" w:styleId="TOC9">
    <w:name w:val="toc 9"/>
    <w:basedOn w:val="Normal"/>
    <w:next w:val="Normal"/>
    <w:autoRedefine/>
    <w:uiPriority w:val="39"/>
    <w:semiHidden/>
    <w:unhideWhenUsed/>
    <w:rsid w:val="008C01A5"/>
    <w:pPr>
      <w:spacing w:after="100"/>
      <w:ind w:left="1920" w:firstLine="0"/>
    </w:pPr>
  </w:style>
  <w:style w:type="character" w:styleId="EndnoteReference">
    <w:name w:val="endnote reference"/>
    <w:basedOn w:val="DefaultParagraphFont"/>
    <w:uiPriority w:val="99"/>
    <w:semiHidden/>
    <w:unhideWhenUsed/>
    <w:rsid w:val="008C01A5"/>
    <w:rPr>
      <w:vertAlign w:val="superscript"/>
    </w:rPr>
  </w:style>
  <w:style w:type="character" w:styleId="FootnoteReference">
    <w:name w:val="footnote reference"/>
    <w:basedOn w:val="DefaultParagraphFont"/>
    <w:uiPriority w:val="99"/>
    <w:qFormat/>
    <w:rsid w:val="008C01A5"/>
    <w:rPr>
      <w:vertAlign w:val="superscript"/>
    </w:rPr>
  </w:style>
  <w:style w:type="table" w:customStyle="1" w:styleId="APAReport">
    <w:name w:val="APA Report"/>
    <w:basedOn w:val="TableNormal"/>
    <w:uiPriority w:val="99"/>
    <w:rsid w:val="008C01A5"/>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8C01A5"/>
    <w:pPr>
      <w:spacing w:before="240"/>
      <w:ind w:firstLine="0"/>
      <w:contextualSpacing/>
    </w:pPr>
  </w:style>
  <w:style w:type="paragraph" w:styleId="Footer">
    <w:name w:val="footer"/>
    <w:basedOn w:val="Normal"/>
    <w:link w:val="FooterChar"/>
    <w:uiPriority w:val="99"/>
    <w:qFormat/>
    <w:rsid w:val="008C01A5"/>
    <w:pPr>
      <w:tabs>
        <w:tab w:val="center" w:pos="4680"/>
        <w:tab w:val="right" w:pos="9360"/>
      </w:tabs>
      <w:spacing w:line="240" w:lineRule="auto"/>
    </w:pPr>
  </w:style>
  <w:style w:type="character" w:customStyle="1" w:styleId="FooterChar">
    <w:name w:val="Footer Char"/>
    <w:basedOn w:val="DefaultParagraphFont"/>
    <w:link w:val="Footer"/>
    <w:uiPriority w:val="99"/>
    <w:rsid w:val="008C01A5"/>
  </w:style>
  <w:style w:type="character" w:styleId="CommentReference">
    <w:name w:val="annotation reference"/>
    <w:basedOn w:val="DefaultParagraphFont"/>
    <w:uiPriority w:val="99"/>
    <w:semiHidden/>
    <w:unhideWhenUsed/>
    <w:rsid w:val="008C01A5"/>
    <w:rPr>
      <w:sz w:val="22"/>
      <w:szCs w:val="16"/>
    </w:rPr>
  </w:style>
  <w:style w:type="paragraph" w:styleId="EndnoteText">
    <w:name w:val="endnote text"/>
    <w:basedOn w:val="Normal"/>
    <w:link w:val="EndnoteTextChar"/>
    <w:uiPriority w:val="99"/>
    <w:semiHidden/>
    <w:unhideWhenUsed/>
    <w:qFormat/>
    <w:rsid w:val="008C01A5"/>
    <w:pPr>
      <w:spacing w:line="240" w:lineRule="auto"/>
    </w:pPr>
    <w:rPr>
      <w:sz w:val="22"/>
      <w:szCs w:val="20"/>
    </w:rPr>
  </w:style>
  <w:style w:type="character" w:customStyle="1" w:styleId="EndnoteTextChar">
    <w:name w:val="Endnote Text Char"/>
    <w:basedOn w:val="DefaultParagraphFont"/>
    <w:link w:val="EndnoteText"/>
    <w:uiPriority w:val="99"/>
    <w:semiHidden/>
    <w:rsid w:val="008C01A5"/>
    <w:rPr>
      <w:sz w:val="22"/>
      <w:szCs w:val="20"/>
    </w:rPr>
  </w:style>
  <w:style w:type="character" w:styleId="HTMLCode">
    <w:name w:val="HTML Code"/>
    <w:basedOn w:val="DefaultParagraphFont"/>
    <w:uiPriority w:val="99"/>
    <w:semiHidden/>
    <w:unhideWhenUsed/>
    <w:rsid w:val="008C01A5"/>
    <w:rPr>
      <w:rFonts w:ascii="Consolas" w:hAnsi="Consolas"/>
      <w:sz w:val="22"/>
      <w:szCs w:val="20"/>
    </w:rPr>
  </w:style>
  <w:style w:type="character" w:styleId="HTMLKeyboard">
    <w:name w:val="HTML Keyboard"/>
    <w:basedOn w:val="DefaultParagraphFont"/>
    <w:uiPriority w:val="99"/>
    <w:semiHidden/>
    <w:unhideWhenUsed/>
    <w:rsid w:val="008C01A5"/>
    <w:rPr>
      <w:rFonts w:ascii="Consolas" w:hAnsi="Consolas"/>
      <w:sz w:val="22"/>
      <w:szCs w:val="20"/>
    </w:rPr>
  </w:style>
  <w:style w:type="character" w:styleId="HTMLTypewriter">
    <w:name w:val="HTML Typewriter"/>
    <w:basedOn w:val="DefaultParagraphFont"/>
    <w:uiPriority w:val="99"/>
    <w:semiHidden/>
    <w:unhideWhenUsed/>
    <w:rsid w:val="008C01A5"/>
    <w:rPr>
      <w:rFonts w:ascii="Consolas" w:hAnsi="Consolas"/>
      <w:sz w:val="22"/>
      <w:szCs w:val="20"/>
    </w:rPr>
  </w:style>
  <w:style w:type="paragraph" w:styleId="TOCHeading">
    <w:name w:val="TOC Heading"/>
    <w:basedOn w:val="Heading1"/>
    <w:next w:val="Normal"/>
    <w:uiPriority w:val="39"/>
    <w:semiHidden/>
    <w:unhideWhenUsed/>
    <w:qFormat/>
    <w:rsid w:val="008C01A5"/>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8C01A5"/>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8C01A5"/>
    <w:rPr>
      <w:i/>
      <w:iCs/>
      <w:color w:val="6E6E6E" w:themeColor="accent1" w:themeShade="80"/>
    </w:rPr>
  </w:style>
  <w:style w:type="table" w:styleId="GridTable4-Accent4">
    <w:name w:val="Grid Table 4 Accent 4"/>
    <w:basedOn w:val="TableNormal"/>
    <w:uiPriority w:val="49"/>
    <w:rsid w:val="008C01A5"/>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C01A5"/>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8C01A5"/>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8C01A5"/>
    <w:pPr>
      <w:keepNext/>
      <w:keepLines/>
    </w:pPr>
  </w:style>
  <w:style w:type="character" w:customStyle="1" w:styleId="Caption2">
    <w:name w:val="Caption 2"/>
    <w:basedOn w:val="DefaultParagraphFont"/>
    <w:uiPriority w:val="1"/>
    <w:qFormat/>
    <w:rsid w:val="008C01A5"/>
    <w:rPr>
      <w:b/>
      <w:i/>
    </w:rPr>
  </w:style>
  <w:style w:type="paragraph" w:customStyle="1" w:styleId="Figureimage">
    <w:name w:val="Figure image"/>
    <w:basedOn w:val="Normal"/>
    <w:qFormat/>
    <w:rsid w:val="008C01A5"/>
    <w:pPr>
      <w:ind w:firstLine="0"/>
    </w:pPr>
    <w:rPr>
      <w:noProof/>
    </w:rPr>
  </w:style>
  <w:style w:type="character" w:styleId="Hyperlink">
    <w:name w:val="Hyperlink"/>
    <w:basedOn w:val="DefaultParagraphFont"/>
    <w:uiPriority w:val="99"/>
    <w:unhideWhenUsed/>
    <w:rsid w:val="008C01A5"/>
    <w:rPr>
      <w:color w:val="5F5F5F" w:themeColor="hyperlink"/>
      <w:u w:val="single"/>
    </w:rPr>
  </w:style>
  <w:style w:type="paragraph" w:customStyle="1" w:styleId="Notes">
    <w:name w:val="Notes"/>
    <w:basedOn w:val="Normal"/>
    <w:qFormat/>
    <w:rsid w:val="00E03532"/>
    <w:pPr>
      <w:spacing w:line="240" w:lineRule="auto"/>
      <w:ind w:firstLine="0"/>
    </w:pPr>
    <w:rPr>
      <w:sz w:val="20"/>
    </w:rPr>
  </w:style>
  <w:style w:type="character" w:styleId="UnresolvedMention">
    <w:name w:val="Unresolved Mention"/>
    <w:basedOn w:val="DefaultParagraphFont"/>
    <w:uiPriority w:val="99"/>
    <w:semiHidden/>
    <w:unhideWhenUsed/>
    <w:rsid w:val="00E53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25852595">
      <w:bodyDiv w:val="1"/>
      <w:marLeft w:val="0"/>
      <w:marRight w:val="0"/>
      <w:marTop w:val="0"/>
      <w:marBottom w:val="0"/>
      <w:divBdr>
        <w:top w:val="none" w:sz="0" w:space="0" w:color="auto"/>
        <w:left w:val="none" w:sz="0" w:space="0" w:color="auto"/>
        <w:bottom w:val="none" w:sz="0" w:space="0" w:color="auto"/>
        <w:right w:val="none" w:sz="0" w:space="0" w:color="auto"/>
      </w:divBdr>
    </w:div>
    <w:div w:id="1280588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746878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059380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4064106">
      <w:bodyDiv w:val="1"/>
      <w:marLeft w:val="0"/>
      <w:marRight w:val="0"/>
      <w:marTop w:val="0"/>
      <w:marBottom w:val="0"/>
      <w:divBdr>
        <w:top w:val="none" w:sz="0" w:space="0" w:color="auto"/>
        <w:left w:val="none" w:sz="0" w:space="0" w:color="auto"/>
        <w:bottom w:val="none" w:sz="0" w:space="0" w:color="auto"/>
        <w:right w:val="none" w:sz="0" w:space="0" w:color="auto"/>
      </w:divBdr>
    </w:div>
    <w:div w:id="3651791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7501585">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44158048">
      <w:bodyDiv w:val="1"/>
      <w:marLeft w:val="0"/>
      <w:marRight w:val="0"/>
      <w:marTop w:val="0"/>
      <w:marBottom w:val="0"/>
      <w:divBdr>
        <w:top w:val="none" w:sz="0" w:space="0" w:color="auto"/>
        <w:left w:val="none" w:sz="0" w:space="0" w:color="auto"/>
        <w:bottom w:val="none" w:sz="0" w:space="0" w:color="auto"/>
        <w:right w:val="none" w:sz="0" w:space="0" w:color="auto"/>
      </w:divBdr>
    </w:div>
    <w:div w:id="451705515">
      <w:bodyDiv w:val="1"/>
      <w:marLeft w:val="0"/>
      <w:marRight w:val="0"/>
      <w:marTop w:val="0"/>
      <w:marBottom w:val="0"/>
      <w:divBdr>
        <w:top w:val="none" w:sz="0" w:space="0" w:color="auto"/>
        <w:left w:val="none" w:sz="0" w:space="0" w:color="auto"/>
        <w:bottom w:val="none" w:sz="0" w:space="0" w:color="auto"/>
        <w:right w:val="none" w:sz="0" w:space="0" w:color="auto"/>
      </w:divBdr>
    </w:div>
    <w:div w:id="4550277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619258">
      <w:bodyDiv w:val="1"/>
      <w:marLeft w:val="0"/>
      <w:marRight w:val="0"/>
      <w:marTop w:val="0"/>
      <w:marBottom w:val="0"/>
      <w:divBdr>
        <w:top w:val="none" w:sz="0" w:space="0" w:color="auto"/>
        <w:left w:val="none" w:sz="0" w:space="0" w:color="auto"/>
        <w:bottom w:val="none" w:sz="0" w:space="0" w:color="auto"/>
        <w:right w:val="none" w:sz="0" w:space="0" w:color="auto"/>
      </w:divBdr>
    </w:div>
    <w:div w:id="508059022">
      <w:bodyDiv w:val="1"/>
      <w:marLeft w:val="0"/>
      <w:marRight w:val="0"/>
      <w:marTop w:val="0"/>
      <w:marBottom w:val="0"/>
      <w:divBdr>
        <w:top w:val="none" w:sz="0" w:space="0" w:color="auto"/>
        <w:left w:val="none" w:sz="0" w:space="0" w:color="auto"/>
        <w:bottom w:val="none" w:sz="0" w:space="0" w:color="auto"/>
        <w:right w:val="none" w:sz="0" w:space="0" w:color="auto"/>
      </w:divBdr>
    </w:div>
    <w:div w:id="53026758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864423">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0059562">
      <w:bodyDiv w:val="1"/>
      <w:marLeft w:val="0"/>
      <w:marRight w:val="0"/>
      <w:marTop w:val="0"/>
      <w:marBottom w:val="0"/>
      <w:divBdr>
        <w:top w:val="none" w:sz="0" w:space="0" w:color="auto"/>
        <w:left w:val="none" w:sz="0" w:space="0" w:color="auto"/>
        <w:bottom w:val="none" w:sz="0" w:space="0" w:color="auto"/>
        <w:right w:val="none" w:sz="0" w:space="0" w:color="auto"/>
      </w:divBdr>
    </w:div>
    <w:div w:id="776678549">
      <w:bodyDiv w:val="1"/>
      <w:marLeft w:val="0"/>
      <w:marRight w:val="0"/>
      <w:marTop w:val="0"/>
      <w:marBottom w:val="0"/>
      <w:divBdr>
        <w:top w:val="none" w:sz="0" w:space="0" w:color="auto"/>
        <w:left w:val="none" w:sz="0" w:space="0" w:color="auto"/>
        <w:bottom w:val="none" w:sz="0" w:space="0" w:color="auto"/>
        <w:right w:val="none" w:sz="0" w:space="0" w:color="auto"/>
      </w:divBdr>
    </w:div>
    <w:div w:id="790436977">
      <w:bodyDiv w:val="1"/>
      <w:marLeft w:val="0"/>
      <w:marRight w:val="0"/>
      <w:marTop w:val="0"/>
      <w:marBottom w:val="0"/>
      <w:divBdr>
        <w:top w:val="none" w:sz="0" w:space="0" w:color="auto"/>
        <w:left w:val="none" w:sz="0" w:space="0" w:color="auto"/>
        <w:bottom w:val="none" w:sz="0" w:space="0" w:color="auto"/>
        <w:right w:val="none" w:sz="0" w:space="0" w:color="auto"/>
      </w:divBdr>
    </w:div>
    <w:div w:id="803043313">
      <w:bodyDiv w:val="1"/>
      <w:marLeft w:val="0"/>
      <w:marRight w:val="0"/>
      <w:marTop w:val="0"/>
      <w:marBottom w:val="0"/>
      <w:divBdr>
        <w:top w:val="none" w:sz="0" w:space="0" w:color="auto"/>
        <w:left w:val="none" w:sz="0" w:space="0" w:color="auto"/>
        <w:bottom w:val="none" w:sz="0" w:space="0" w:color="auto"/>
        <w:right w:val="none" w:sz="0" w:space="0" w:color="auto"/>
      </w:divBdr>
    </w:div>
    <w:div w:id="839396282">
      <w:bodyDiv w:val="1"/>
      <w:marLeft w:val="0"/>
      <w:marRight w:val="0"/>
      <w:marTop w:val="0"/>
      <w:marBottom w:val="0"/>
      <w:divBdr>
        <w:top w:val="none" w:sz="0" w:space="0" w:color="auto"/>
        <w:left w:val="none" w:sz="0" w:space="0" w:color="auto"/>
        <w:bottom w:val="none" w:sz="0" w:space="0" w:color="auto"/>
        <w:right w:val="none" w:sz="0" w:space="0" w:color="auto"/>
      </w:divBdr>
    </w:div>
    <w:div w:id="851916026">
      <w:bodyDiv w:val="1"/>
      <w:marLeft w:val="0"/>
      <w:marRight w:val="0"/>
      <w:marTop w:val="0"/>
      <w:marBottom w:val="0"/>
      <w:divBdr>
        <w:top w:val="none" w:sz="0" w:space="0" w:color="auto"/>
        <w:left w:val="none" w:sz="0" w:space="0" w:color="auto"/>
        <w:bottom w:val="none" w:sz="0" w:space="0" w:color="auto"/>
        <w:right w:val="none" w:sz="0" w:space="0" w:color="auto"/>
      </w:divBdr>
      <w:divsChild>
        <w:div w:id="1567568808">
          <w:marLeft w:val="0"/>
          <w:marRight w:val="0"/>
          <w:marTop w:val="0"/>
          <w:marBottom w:val="0"/>
          <w:divBdr>
            <w:top w:val="none" w:sz="0" w:space="0" w:color="auto"/>
            <w:left w:val="none" w:sz="0" w:space="0" w:color="auto"/>
            <w:bottom w:val="none" w:sz="0" w:space="0" w:color="auto"/>
            <w:right w:val="none" w:sz="0" w:space="0" w:color="auto"/>
          </w:divBdr>
          <w:divsChild>
            <w:div w:id="186794508">
              <w:marLeft w:val="0"/>
              <w:marRight w:val="0"/>
              <w:marTop w:val="0"/>
              <w:marBottom w:val="0"/>
              <w:divBdr>
                <w:top w:val="none" w:sz="0" w:space="0" w:color="auto"/>
                <w:left w:val="none" w:sz="0" w:space="0" w:color="auto"/>
                <w:bottom w:val="none" w:sz="0" w:space="0" w:color="auto"/>
                <w:right w:val="none" w:sz="0" w:space="0" w:color="auto"/>
              </w:divBdr>
              <w:divsChild>
                <w:div w:id="1034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317">
          <w:marLeft w:val="0"/>
          <w:marRight w:val="0"/>
          <w:marTop w:val="0"/>
          <w:marBottom w:val="0"/>
          <w:divBdr>
            <w:top w:val="none" w:sz="0" w:space="0" w:color="auto"/>
            <w:left w:val="none" w:sz="0" w:space="0" w:color="auto"/>
            <w:bottom w:val="none" w:sz="0" w:space="0" w:color="auto"/>
            <w:right w:val="none" w:sz="0" w:space="0" w:color="auto"/>
          </w:divBdr>
        </w:div>
      </w:divsChild>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908879233">
      <w:bodyDiv w:val="1"/>
      <w:marLeft w:val="0"/>
      <w:marRight w:val="0"/>
      <w:marTop w:val="0"/>
      <w:marBottom w:val="0"/>
      <w:divBdr>
        <w:top w:val="none" w:sz="0" w:space="0" w:color="auto"/>
        <w:left w:val="none" w:sz="0" w:space="0" w:color="auto"/>
        <w:bottom w:val="none" w:sz="0" w:space="0" w:color="auto"/>
        <w:right w:val="none" w:sz="0" w:space="0" w:color="auto"/>
      </w:divBdr>
    </w:div>
    <w:div w:id="985552269">
      <w:bodyDiv w:val="1"/>
      <w:marLeft w:val="0"/>
      <w:marRight w:val="0"/>
      <w:marTop w:val="0"/>
      <w:marBottom w:val="0"/>
      <w:divBdr>
        <w:top w:val="none" w:sz="0" w:space="0" w:color="auto"/>
        <w:left w:val="none" w:sz="0" w:space="0" w:color="auto"/>
        <w:bottom w:val="none" w:sz="0" w:space="0" w:color="auto"/>
        <w:right w:val="none" w:sz="0" w:space="0" w:color="auto"/>
      </w:divBdr>
    </w:div>
    <w:div w:id="986086759">
      <w:bodyDiv w:val="1"/>
      <w:marLeft w:val="0"/>
      <w:marRight w:val="0"/>
      <w:marTop w:val="0"/>
      <w:marBottom w:val="0"/>
      <w:divBdr>
        <w:top w:val="none" w:sz="0" w:space="0" w:color="auto"/>
        <w:left w:val="none" w:sz="0" w:space="0" w:color="auto"/>
        <w:bottom w:val="none" w:sz="0" w:space="0" w:color="auto"/>
        <w:right w:val="none" w:sz="0" w:space="0" w:color="auto"/>
      </w:divBdr>
    </w:div>
    <w:div w:id="10160771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0097061">
      <w:bodyDiv w:val="1"/>
      <w:marLeft w:val="0"/>
      <w:marRight w:val="0"/>
      <w:marTop w:val="0"/>
      <w:marBottom w:val="0"/>
      <w:divBdr>
        <w:top w:val="none" w:sz="0" w:space="0" w:color="auto"/>
        <w:left w:val="none" w:sz="0" w:space="0" w:color="auto"/>
        <w:bottom w:val="none" w:sz="0" w:space="0" w:color="auto"/>
        <w:right w:val="none" w:sz="0" w:space="0" w:color="auto"/>
      </w:divBdr>
    </w:div>
    <w:div w:id="1195073684">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2251935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297832246">
      <w:bodyDiv w:val="1"/>
      <w:marLeft w:val="0"/>
      <w:marRight w:val="0"/>
      <w:marTop w:val="0"/>
      <w:marBottom w:val="0"/>
      <w:divBdr>
        <w:top w:val="none" w:sz="0" w:space="0" w:color="auto"/>
        <w:left w:val="none" w:sz="0" w:space="0" w:color="auto"/>
        <w:bottom w:val="none" w:sz="0" w:space="0" w:color="auto"/>
        <w:right w:val="none" w:sz="0" w:space="0" w:color="auto"/>
      </w:divBdr>
    </w:div>
    <w:div w:id="1341078624">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722710">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583638346">
      <w:bodyDiv w:val="1"/>
      <w:marLeft w:val="0"/>
      <w:marRight w:val="0"/>
      <w:marTop w:val="0"/>
      <w:marBottom w:val="0"/>
      <w:divBdr>
        <w:top w:val="none" w:sz="0" w:space="0" w:color="auto"/>
        <w:left w:val="none" w:sz="0" w:space="0" w:color="auto"/>
        <w:bottom w:val="none" w:sz="0" w:space="0" w:color="auto"/>
        <w:right w:val="none" w:sz="0" w:space="0" w:color="auto"/>
      </w:divBdr>
    </w:div>
    <w:div w:id="166673613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0754092">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837381012">
      <w:bodyDiv w:val="1"/>
      <w:marLeft w:val="0"/>
      <w:marRight w:val="0"/>
      <w:marTop w:val="0"/>
      <w:marBottom w:val="0"/>
      <w:divBdr>
        <w:top w:val="none" w:sz="0" w:space="0" w:color="auto"/>
        <w:left w:val="none" w:sz="0" w:space="0" w:color="auto"/>
        <w:bottom w:val="none" w:sz="0" w:space="0" w:color="auto"/>
        <w:right w:val="none" w:sz="0" w:space="0" w:color="auto"/>
      </w:divBdr>
    </w:div>
    <w:div w:id="1960717810">
      <w:bodyDiv w:val="1"/>
      <w:marLeft w:val="0"/>
      <w:marRight w:val="0"/>
      <w:marTop w:val="0"/>
      <w:marBottom w:val="0"/>
      <w:divBdr>
        <w:top w:val="none" w:sz="0" w:space="0" w:color="auto"/>
        <w:left w:val="none" w:sz="0" w:space="0" w:color="auto"/>
        <w:bottom w:val="none" w:sz="0" w:space="0" w:color="auto"/>
        <w:right w:val="none" w:sz="0" w:space="0" w:color="auto"/>
      </w:divBdr>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5184646">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6937591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gu.hosted.panopto.com/Panopto/Pages/Viewer.aspx?id=db41eb38-2833-4b2b-b513-aea20142eccb"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BIBTEX_Entry>book</b:BIBTEX_Entry>
    <b:SourceType>Book</b:SourceType>
    <b:Title>Data Mining for Business Analytics Concepts, Techniques and Applications in Python</b:Title>
    <b:Publisher>Wiley &amp; Sons, Incorporated, John</b:Publisher>
    <b:BIBTEX_Abstract>1. Introduction 2. Overview of Data Mining Process 3. Data Visualization 4. Dimension Reduction 5. Evaluating Predictive Performance 6. Multiple Linear Regression 7. k-Nearest Neighbors (kNN) 8. The Naive Bayes Classifier 9. Classification and Regression Trees 10. Logistic Regression 11. Neural Nets 12. Discriminant Analysis 13 Combining Methods: Ensembles and Uplift Modeling 14. Association Rules and Collaborative Filtering 15. Cluster Analysis 16. Handling Time Series 17. Regression-Beased Forecasting 18. Smoothing Methods 19. Social Network Analysis 20. Text Mining 21. Cases</b:BIBTEX_Abstract>
    <b:Tag>2019_Bruce_DataMinin</b:Tag>
    <b:BIBTEX_KeyWords>D212_2.</b:BIBTEX_KeyWords>
    <b:Author>
      <b:Author>
        <b:NameList>
          <b:Person>
            <b:Last>Bruce</b:Last>
            <b:Middle>C.</b:Middle>
            <b:First>Peter</b:First>
          </b:Person>
          <b:Person>
            <b:Last>Gedeck</b:Last>
            <b:First>Peter</b:First>
          </b:Person>
          <b:Person>
            <b:Last>Shmueli</b:Last>
            <b:First>Galit</b:First>
          </b:Person>
          <b:Person>
            <b:Last>Patel</b:Last>
            <b:Middle>R.</b:Middle>
            <b:First>Nitin</b:First>
          </b:Person>
        </b:NameList>
      </b:Author>
    </b:Author>
    <b:Pages>592</b:Pages>
    <b:Year>2019</b:Year>
    <b:StandardNumber> ISBN: 9781119549840</b:StandardNumber>
    <b:RefOrder>2</b:RefOrder>
  </b:Source>
  <b:Source>
    <b:LCID>en-US</b:LCID>
    <b:BIBTEX_Entry>misc</b:BIBTEX_Entry>
    <b:SourceType>Misc</b:SourceType>
    <b:Title>Market Basket Analysis with Pandas</b:Title>
    <b:Tag>Yildirim2020</b:Tag>
    <b:BIBTEX_Abstract>What items are usually bought together?
Market basket analysis is a common data science practice implemented by retailers. The goal is to discover the associations among items. It is very important to have an idea of what people tend to buy together.
Having a decent market basket analysis provides useful insight for aisle organizations, sales, marketing campaigns, and more.</b:BIBTEX_Abstract>
    <b:URL>https://towardsdatascience.com/market-basket-analysis-with-pandas-246fb8ee10a5</b:URL>
    <b:YearAccessed>2022</b:YearAccessed>
    <b:MonthAccessed>May</b:MonthAccessed>
    <b:DayAccessed>24</b:DayAccessed>
    <b:Author>
      <b:Author>
        <b:NameList>
          <b:Person>
            <b:Last>Yıldırım</b:Last>
            <b:First>Soner</b:First>
          </b:Person>
        </b:NameList>
      </b:Author>
    </b:Author>
    <b:Year>2020</b:Year>
    <b:Month>October</b:Month>
    <b:PublicationTitle>Market Basket Analysis with Pandas</b:PublicationTitle>
    <b:RefOrder>3</b:RefOrder>
  </b:Source>
  <b:Source>
    <b:ShortTitle>Big Data in Forecasting Research</b:ShortTitle>
    <b:Volume>27</b:Volume>
    <b:BIBTEX_Entry>article</b:BIBTEX_Entry>
    <b:SourceType>JournalArticle</b:SourceType>
    <b:Title>Big Data in Forecasting Research: A Literature Review</b:Title>
    <b:Tag>2022_Tang_ART</b:Tag>
    <b:BIBTEX_Abstract>With the boom in Internet techniques and computer science, a variety of big data have been introduced into forecasting research, bringing new knowledge and improving prediction models. This paper is the first attempt to conduct a literature review on full-scale big data in forecasting research. By source, big data in forecasting research fell into user-generated content data (from the users on social media in texts, photos, etc.), device-monitored data (by meteorological monitors, smart meters, GPS, etc.) and activity log data (for web searching/visiting, online/offline marketing, clinical treatments, laboratory experiments, etc.). Different data types, bearing distinctive information and characteristics, dominated different forecasting tasks, required different analysis technologies and improved different forecasting models. This survey provides an overall review of big data-based forecasting research, details what (regarding data types and sources), where (forecasting hotspots) and how (analysis and forecasting methods used) big data improved prediction, and offers insights into future prospects.</b:BIBTEX_Abstract>
    <b:BIBTEX_KeyWords>Big data, Forecasting, Literature review, Prediction models, Information</b:BIBTEX_KeyWords>
    <b:URL>https://www.sciencedirect.com/science/article/pii/S2214579621001064</b:URL>
    <b:DOI>10.1016/j.bdr.2021.100289</b:DOI>
    <b:YearAccessed>2022</b:YearAccessed>
    <b:MonthAccessed>May</b:MonthAccessed>
    <b:DayAccessed>8</b:DayAccessed>
    <b:Author>
      <b:Author>
        <b:NameList>
          <b:Person>
            <b:Last>Tang</b:Last>
            <b:First>Ling</b:First>
          </b:Person>
          <b:Person>
            <b:Last>Li</b:Last>
            <b:First>Jieyi</b:First>
          </b:Person>
          <b:Person>
            <b:Last>Du</b:Last>
            <b:First>Hongchuan</b:First>
          </b:Person>
          <b:Person>
            <b:Last>Li</b:Last>
            <b:First>Ling</b:First>
          </b:Person>
          <b:Person>
            <b:Last>Wu</b:Last>
            <b:First>Jun</b:First>
          </b:Person>
          <b:Person>
            <b:Last>Wang</b:Last>
            <b:First>Shouyang</b:First>
          </b:Person>
        </b:NameList>
      </b:Author>
    </b:Author>
    <b:Pages>100289</b:Pages>
    <b:Year>2022</b:Year>
    <b:Month>February</b:Month>
    <b:Day>28</b:Day>
    <b:JournalName>Big Data Research</b:JournalName>
    <b:StandardNumber> ISSN: 2214-5796</b:StandardNumber>
    <b:RefOrder>4</b:RefOrder>
  </b:Source>
  <b:Source>
    <b:LCID>en-US</b:LCID>
    <b:ShortTitle>Market Basket Analysis 101</b:ShortTitle>
    <b:BIBTEX_Entry>misc</b:BIBTEX_Entry>
    <b:SourceType>Misc</b:SourceType>
    <b:Title>Market Basket Analysis 101: Key Concepts</b:Title>
    <b:Tag>Ph.D2020</b:Tag>
    <b:BIBTEX_Abstract>Find the patterns of customer or user behavior within your data. Market basket analysis can provide those new insights.</b:BIBTEX_Abstract>
    <b:URL>https://towardsdatascience.com/market-basket-analysis-101-key-concepts-1ddc6876cd00</b:URL>
    <b:YearAccessed>2022</b:YearAccessed>
    <b:MonthAccessed>May</b:MonthAccessed>
    <b:DayAccessed>26</b:DayAccessed>
    <b:Author>
      <b:Author>
        <b:NameList>
          <b:Person>
            <b:Last>Sivek</b:Last>
            <b:Middle>Currie</b:Middle>
            <b:First>Susan</b:First>
          </b:Person>
        </b:NameList>
      </b:Author>
    </b:Author>
    <b:Year>2020</b:Year>
    <b:Month>November</b:Month>
    <b:JournalName>Medium</b:JournalName>
    <b:PublicationTitle>Market Basket Analysis 101: Key Concepts</b:PublicationTitle>
    <b:RefOrder>5</b:RefOrder>
  </b:Source>
  <b:Source>
    <b:LCID>en-US</b:LCID>
    <b:BIBTEX_Entry>misc</b:BIBTEX_Entry>
    <b:SourceType>Misc</b:SourceType>
    <b:Title>Market Basket Analysis- Association Rule Mining with visualizations</b:Title>
    <b:Tag>Roshan2020</b:Tag>
    <b:BIBTEX_Abstract>The era has come where a computer knows better about us than we do.</b:BIBTEX_Abstract>
    <b:URL>https://medium.com/analytics-vidhya/market-basket-analysis-association-rule-mining-with-visualizations-cda24d537019</b:URL>
    <b:YearAccessed>2022</b:YearAccessed>
    <b:MonthAccessed>May</b:MonthAccessed>
    <b:DayAccessed>26</b:DayAccessed>
    <b:Author>
      <b:Author>
        <b:NameList>
          <b:Person>
            <b:Last>Roshan</b:Last>
            <b:First>Ben</b:First>
          </b:Person>
        </b:NameList>
      </b:Author>
    </b:Author>
    <b:Year>2020</b:Year>
    <b:Month>December</b:Month>
    <b:PublicationTitle>Market Basket Analysis- Association Rule Mining with visualizations</b:PublicationTitle>
    <b:RefOrder>6</b:RefOrder>
  </b:Source>
  <b:Source>
    <b:LCID>en-US</b:LCID>
    <b:BIBTEX_Entry>misc</b:BIBTEX_Entry>
    <b:SourceType>Misc</b:SourceType>
    <b:Title>Market Basket Analysis and Association Rules from Scratch</b:Title>
    <b:Tag>Pipis2021</b:Tag>
    <b:BIBTEX_Abstract>How to get the Association Rules in Python</b:BIBTEX_Abstract>
    <b:URL>https://medium.com/geekculture/market-basket-analysis-and-association-rules-from-scratch-b621dd55e776</b:URL>
    <b:YearAccessed>2022</b:YearAccessed>
    <b:MonthAccessed>May</b:MonthAccessed>
    <b:DayAccessed>24</b:DayAccessed>
    <b:Author>
      <b:Author>
        <b:NameList>
          <b:Person>
            <b:Last>Pipis</b:Last>
            <b:First>George</b:First>
          </b:Person>
        </b:NameList>
      </b:Author>
    </b:Author>
    <b:Year>2021</b:Year>
    <b:Month>May</b:Month>
    <b:PublicationTitle>Market Basket Analysis and Association Rules from Scratch</b:PublicationTitle>
    <b:RefOrder>7</b:RefOrder>
  </b:Source>
  <b:Source>
    <b:LCID>en-US</b:LCID>
    <b:BIBTEX_Entry>misc</b:BIBTEX_Entry>
    <b:SourceType>Misc</b:SourceType>
    <b:Title>Performing a Market Basket Analysis with Machine Learning</b:Title>
    <b:Tag>Mazzeschi2020</b:Tag>
    <b:BIBTEX_Abstract>Improve Marketing with AI.
Market Basket Analysis
Within this category, Market Basket Analysis represents one of its subsections, and it is applied when there are many lists of goods bought per consumer. The same methodology applies to watched movies, for example. Different Association problems will require the use of different Association subsections that won’t be classified under the Market Basket Analysis.
In order to perform the Market Basket Analysis, I will be using the notorious apriori algorithm. Steps
The steps in building this algorithm are, fortunately, straightforward:
Installing Modules Importing Libraries Preparing the Dataset Extract Frequent Itemsets Extract Association Rules Extract Rules Define Threshold and extract the final associations</b:BIBTEX_Abstract>
    <b:URL>https://pub.towardsai.net/performing-a-market-basket-analysis-with-machine-learning-94b5514ce1cb</b:URL>
    <b:YearAccessed>2022</b:YearAccessed>
    <b:MonthAccessed>May</b:MonthAccessed>
    <b:DayAccessed>24</b:DayAccessed>
    <b:Author>
      <b:Author>
        <b:NameList>
          <b:Person>
            <b:Last>Mazzeschi</b:Last>
            <b:First>Michelangiolo</b:First>
          </b:Person>
        </b:NameList>
      </b:Author>
    </b:Author>
    <b:Year>2020</b:Year>
    <b:Month>June</b:Month>
    <b:PublicationTitle>Performing a Market Basket Analysis with Machine Learning</b:PublicationTitle>
    <b:RefOrder>8</b:RefOrder>
  </b:Source>
  <b:Source>
    <b:LCID>en-US</b:LCID>
    <b:BIBTEX_Entry>misc</b:BIBTEX_Entry>
    <b:SourceType>Misc</b:SourceType>
    <b:Title>Association Rule Mining using Market Basket Analysis</b:Title>
    <b:Tag>Maitra2021</b:Tag>
    <b:BIBTEX_Abstract>Unsupervised learning &amp; knowledge discovery in database</b:BIBTEX_Abstract>
    <b:URL>https://towardsdatascience.com/market-basket-analysis-knowledge-discovery-in-database-simplistic-approach-dc41659e1558</b:URL>
    <b:YearAccessed>2022</b:YearAccessed>
    <b:MonthAccessed>May</b:MonthAccessed>
    <b:DayAccessed>24</b:DayAccessed>
    <b:Author>
      <b:Author>
        <b:NameList>
          <b:Person>
            <b:Last>Maitra</b:Last>
            <b:First>Sarit</b:First>
          </b:Person>
        </b:NameList>
      </b:Author>
    </b:Author>
    <b:Year>2021</b:Year>
    <b:Month>September</b:Month>
    <b:PublicationTitle>Association Rule Mining using Market Basket Analysis</b:PublicationTitle>
    <b:RefOrder>9</b:RefOrder>
  </b:Source>
  <b:Source>
    <b:LCID>en-US</b:LCID>
    <b:BIBTEX_Entry>misc</b:BIBTEX_Entry>
    <b:SourceType>Misc</b:SourceType>
    <b:Title>A Gentle Introduction on Market Basket Analysis — Association Rules</b:Title>
    <b:Tag>Li2017</b:Tag>
    <b:BIBTEX_Abstrac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
Association Rules are widely used to analyze retail basket or transaction data, and are intended to identify strong rules discovered in transaction data using measures of interestingness, based on the concept of strong rules.</b:BIBTEX_Abstract>
    <b:URL>https://towardsdatascience.com/a-gentle-introduction-on-market-basket-analysis-association-rules-fa4b986a40ce</b:URL>
    <b:YearAccessed>2022</b:YearAccessed>
    <b:MonthAccessed>May</b:MonthAccessed>
    <b:DayAccessed>24</b:DayAccessed>
    <b:Author>
      <b:Author>
        <b:NameList>
          <b:Person>
            <b:Last>Li</b:Last>
            <b:First>Susan</b:First>
          </b:Person>
        </b:NameList>
      </b:Author>
    </b:Author>
    <b:Year>2017</b:Year>
    <b:Month>September</b:Month>
    <b:JournalName>Medium</b:JournalName>
    <b:PublicationTitle>A Gentle Introduction on Market Basket Analysis — Association Rules</b:PublicationTitle>
    <b:RefOrder>1</b:RefOrder>
  </b:Source>
  <b:Source>
    <b:LCID>en-US</b:LCID>
    <b:BIBTEX_Entry>misc</b:BIBTEX_Entry>
    <b:SourceType>Misc</b:SourceType>
    <b:Title>Market Basket Analysis</b:Title>
    <b:Tag>2015</b:Tag>
    <b:BIBTEX_Abstract>Executive Summary Joe’s shopping world is facing to a challenge of marketing in understanding their customers’ shopping behaviors. To date, it is first time for the company collecting customer tran…</b:BIBTEX_Abstract>
    <b:URL>https://sarahtianhua.wordpress.com/portfolio/market-basket-analysis/</b:URL>
    <b:YearAccessed>2022</b:YearAccessed>
    <b:MonthAccessed>May</b:MonthAccessed>
    <b:DayAccessed>26</b:DayAccessed>
    <b:Author/>
    <b:Year>2015</b:Year>
    <b:Month>September</b:Month>
    <b:JournalName>HUA'S Analysis</b:JournalName>
    <b:PublicationTitle>Market Basket Analysis</b:PublicationTitle>
    <b:RefOrder>10</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0D3AB04-19E3-49E5-8622-B80A5612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7th_10.dotx</Template>
  <TotalTime>15211</TotalTime>
  <Pages>23</Pages>
  <Words>2752</Words>
  <Characters>15692</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Abstract</vt:lpstr>
      <vt:lpstr>List of Tables</vt:lpstr>
      <vt:lpstr>Part I: Research Question</vt:lpstr>
      <vt:lpstr>    A1.  Propose one question relevant to a real-world organizational situation that</vt:lpstr>
      <vt:lpstr>    A2.  Define one goal of the data analysis. Ensure that your goal is reasonable w</vt:lpstr>
      <vt:lpstr>Part II: Market Basket Justification</vt:lpstr>
      <vt:lpstr>    B1.  Explain how market basket analyzes the selected dataset. Include expected o</vt:lpstr>
      <vt:lpstr>    B2.  Provide one example of transactions in the dataset.</vt:lpstr>
      <vt:lpstr>    B3.  Summarize one assumption of market basket analysis.</vt:lpstr>
      <vt:lpstr>Part III: Data Preparation and Analysis</vt:lpstr>
      <vt:lpstr>    C1.  Transform the dataset to make it suitable for market basket analysis. Inclu</vt:lpstr>
      <vt:lpstr>    C2.  Execute the code used to generate association rules with the Apriori algori</vt:lpstr>
      <vt:lpstr>    C3.  Provide values for the support, lift, and confidence of the association rul</vt:lpstr>
      <vt:lpstr>    C4.  Identify the top three rules generated by the Apriori algorithm. Include a </vt:lpstr>
      <vt:lpstr>Part IV: Data Summary and Implication</vt:lpstr>
      <vt:lpstr>    D1.  Summarize the significance of support, lift, and confidence from the result</vt:lpstr>
      <vt:lpstr>    D2.  Discuss the practical significance of the findings from the analysis.</vt:lpstr>
      <vt:lpstr>    D3.  Recommend a course of action for the real-world organizational situation fr</vt:lpstr>
      <vt:lpstr>Part V: Attachments</vt:lpstr>
      <vt:lpstr>References</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97</cp:revision>
  <cp:lastPrinted>2022-05-09T04:04:00Z</cp:lastPrinted>
  <dcterms:created xsi:type="dcterms:W3CDTF">2022-05-01T02:56:00Z</dcterms:created>
  <dcterms:modified xsi:type="dcterms:W3CDTF">2022-05-28T06:55:00Z</dcterms:modified>
</cp:coreProperties>
</file>